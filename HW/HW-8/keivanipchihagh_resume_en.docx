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500A5E" w14:paraId="085AA4DF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9F07114" w14:textId="57A0B90F" w:rsidR="00692703" w:rsidRPr="004B5C1D" w:rsidRDefault="004B5C1D" w:rsidP="00913946">
            <w:pPr>
              <w:pStyle w:val="Title"/>
              <w:rPr>
                <w:lang w:val="de-DE"/>
              </w:rPr>
            </w:pPr>
            <w:r w:rsidRPr="004B5C1D">
              <w:rPr>
                <w:lang w:val="de-DE"/>
              </w:rPr>
              <w:t>Keivan</w:t>
            </w:r>
            <w:r w:rsidR="00692703" w:rsidRPr="004B5C1D">
              <w:rPr>
                <w:lang w:val="de-DE"/>
              </w:rPr>
              <w:t xml:space="preserve"> </w:t>
            </w:r>
            <w:r w:rsidRPr="004B5C1D">
              <w:rPr>
                <w:rStyle w:val="IntenseEmphasis"/>
                <w:lang w:val="de-DE"/>
              </w:rPr>
              <w:t>Ipchi Hagh</w:t>
            </w:r>
          </w:p>
          <w:p w14:paraId="682EC13D" w14:textId="7CF5E1FB" w:rsidR="00692703" w:rsidRPr="004B5C1D" w:rsidRDefault="004B5C1D" w:rsidP="00913946">
            <w:pPr>
              <w:pStyle w:val="ContactInfo"/>
              <w:contextualSpacing w:val="0"/>
              <w:rPr>
                <w:lang w:val="de-DE"/>
              </w:rPr>
            </w:pPr>
            <w:r w:rsidRPr="004B5C1D">
              <w:rPr>
                <w:lang w:val="de-DE"/>
              </w:rPr>
              <w:t>Tehran, Iran</w:t>
            </w:r>
            <w:r w:rsidR="00692703" w:rsidRPr="004B5C1D">
              <w:rPr>
                <w:lang w:val="de-D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C47F5BD0C34423A89AA5D987548E53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4B5C1D">
                  <w:rPr>
                    <w:lang w:val="de-DE"/>
                  </w:rPr>
                  <w:t>·</w:t>
                </w:r>
              </w:sdtContent>
            </w:sdt>
            <w:r w:rsidR="00692703" w:rsidRPr="004B5C1D">
              <w:rPr>
                <w:lang w:val="de-DE"/>
              </w:rPr>
              <w:t xml:space="preserve"> </w:t>
            </w:r>
            <w:r>
              <w:rPr>
                <w:lang w:val="de-DE"/>
              </w:rPr>
              <w:t>+98-919 727 0223</w:t>
            </w:r>
          </w:p>
          <w:p w14:paraId="3A308CC3" w14:textId="77777777" w:rsidR="00692703" w:rsidRPr="006802D5" w:rsidRDefault="00B24098" w:rsidP="00913946">
            <w:pPr>
              <w:pStyle w:val="ContactInfoEmphasis"/>
              <w:contextualSpacing w:val="0"/>
            </w:pPr>
            <w:hyperlink r:id="rId7" w:history="1">
              <w:r w:rsidR="004B5C1D" w:rsidRPr="006802D5">
                <w:rPr>
                  <w:rStyle w:val="Hyperlink"/>
                </w:rPr>
                <w:t>keivanipchihagh@gmail.com</w:t>
              </w:r>
            </w:hyperlink>
            <w:sdt>
              <w:sdtPr>
                <w:alias w:val="Divider dot:"/>
                <w:tag w:val="Divider dot:"/>
                <w:id w:val="2000459528"/>
                <w:placeholder>
                  <w:docPart w:val="C230FBF7E8F04FC29F9AA8E93BE1204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6802D5">
                  <w:t>·</w:t>
                </w:r>
              </w:sdtContent>
            </w:sdt>
            <w:r w:rsidR="00692703" w:rsidRPr="006802D5">
              <w:t xml:space="preserve"> </w:t>
            </w:r>
            <w:hyperlink r:id="rId8" w:history="1">
              <w:r w:rsidR="004B5C1D" w:rsidRPr="006802D5">
                <w:rPr>
                  <w:rStyle w:val="Hyperlink"/>
                </w:rPr>
                <w:t>LinkedIn</w:t>
              </w:r>
            </w:hyperlink>
            <w:r w:rsidR="00692703" w:rsidRPr="006802D5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42D4173FF45E4713B647F14DB203036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6802D5">
                  <w:t>·</w:t>
                </w:r>
              </w:sdtContent>
            </w:sdt>
            <w:r w:rsidR="00692703" w:rsidRPr="006802D5">
              <w:t xml:space="preserve"> </w:t>
            </w:r>
            <w:hyperlink r:id="rId9" w:history="1">
              <w:r w:rsidR="004B5C1D" w:rsidRPr="006802D5">
                <w:rPr>
                  <w:rStyle w:val="Hyperlink"/>
                </w:rPr>
                <w:t>GitHub</w:t>
              </w:r>
            </w:hyperlink>
          </w:p>
          <w:p w14:paraId="64B82B1B" w14:textId="144FCDA6" w:rsidR="004B5C1D" w:rsidRPr="00500A5E" w:rsidRDefault="004B5C1D" w:rsidP="00500A5E">
            <w:pPr>
              <w:pStyle w:val="ContactInfoEmphasis"/>
              <w:contextualSpacing w:val="0"/>
            </w:pPr>
            <w:r w:rsidRPr="00500A5E">
              <w:t xml:space="preserve">Single </w:t>
            </w:r>
            <w:sdt>
              <w:sdtPr>
                <w:alias w:val="Divider dot:"/>
                <w:tag w:val="Divider dot:"/>
                <w:id w:val="855245617"/>
                <w:placeholder>
                  <w:docPart w:val="281CF3BE336E4FBF829F8A61B6D47F8B"/>
                </w:placeholder>
                <w:temporary/>
                <w:showingPlcHdr/>
                <w15:appearance w15:val="hidden"/>
              </w:sdtPr>
              <w:sdtEndPr/>
              <w:sdtContent>
                <w:r w:rsidRPr="00500A5E">
                  <w:t>·</w:t>
                </w:r>
              </w:sdtContent>
            </w:sdt>
            <w:r>
              <w:t xml:space="preserve"> </w:t>
            </w:r>
            <w:r w:rsidRPr="00500A5E">
              <w:t xml:space="preserve"> Birthday: 2001/01/04</w:t>
            </w:r>
            <w:r w:rsidR="00500A5E" w:rsidRPr="00500A5E">
              <w:t xml:space="preserve"> </w:t>
            </w:r>
            <w:sdt>
              <w:sdtPr>
                <w:alias w:val="Divider dot:"/>
                <w:tag w:val="Divider dot:"/>
                <w:id w:val="1590969453"/>
                <w:placeholder>
                  <w:docPart w:val="56E171C3DC584034A7908C35175A5C8A"/>
                </w:placeholder>
                <w:temporary/>
                <w:showingPlcHdr/>
                <w15:appearance w15:val="hidden"/>
              </w:sdtPr>
              <w:sdtEndPr/>
              <w:sdtContent>
                <w:r w:rsidR="00500A5E" w:rsidRPr="00500A5E">
                  <w:t>·</w:t>
                </w:r>
              </w:sdtContent>
            </w:sdt>
            <w:r w:rsidR="00500A5E">
              <w:t xml:space="preserve"> Data Scientist </w:t>
            </w:r>
            <w:sdt>
              <w:sdtPr>
                <w:alias w:val="Divider dot:"/>
                <w:tag w:val="Divider dot:"/>
                <w:id w:val="-1033495946"/>
                <w:placeholder>
                  <w:docPart w:val="52B279538AD44E4FBE0088F0554076C1"/>
                </w:placeholder>
                <w:temporary/>
                <w:showingPlcHdr/>
                <w15:appearance w15:val="hidden"/>
              </w:sdtPr>
              <w:sdtEndPr/>
              <w:sdtContent>
                <w:r w:rsidR="00500A5E" w:rsidRPr="00500A5E">
                  <w:t>·</w:t>
                </w:r>
              </w:sdtContent>
            </w:sdt>
            <w:r w:rsidR="00500A5E">
              <w:t xml:space="preserve"> Financial Trader</w:t>
            </w:r>
          </w:p>
        </w:tc>
      </w:tr>
      <w:tr w:rsidR="009571D8" w:rsidRPr="00CF1A49" w14:paraId="28F51E32" w14:textId="77777777" w:rsidTr="00692703">
        <w:tc>
          <w:tcPr>
            <w:tcW w:w="9360" w:type="dxa"/>
            <w:tcMar>
              <w:top w:w="432" w:type="dxa"/>
            </w:tcMar>
          </w:tcPr>
          <w:p w14:paraId="1873AE5F" w14:textId="54C2FE27" w:rsidR="001755A8" w:rsidRPr="00CF1A49" w:rsidRDefault="00500A5E" w:rsidP="00500A5E">
            <w:pPr>
              <w:contextualSpacing w:val="0"/>
            </w:pPr>
            <w:r>
              <w:t>I am</w:t>
            </w:r>
            <w:r w:rsidR="00113EEC">
              <w:t xml:space="preserve"> sixth-semester</w:t>
            </w:r>
            <w:r>
              <w:t xml:space="preserve"> Computer-Engineering student in Amirkabir University of Technology</w:t>
            </w:r>
            <w:r w:rsidR="00113EEC">
              <w:t xml:space="preserve"> </w:t>
            </w:r>
            <w:r>
              <w:t xml:space="preserve">and also a Data Scientist. I have a growing passion in fields of Machine Learning, ML-Ops and NLP and am a big contributor in </w:t>
            </w:r>
            <w:hyperlink r:id="rId10" w:history="1">
              <w:r w:rsidRPr="00113EEC">
                <w:rPr>
                  <w:rStyle w:val="Hyperlink"/>
                </w:rPr>
                <w:t>Kaggle</w:t>
              </w:r>
            </w:hyperlink>
            <w:r>
              <w:t xml:space="preserve">. </w:t>
            </w:r>
            <w:r w:rsidR="00113EEC">
              <w:t>Being enthusiastic about Blockchain and Cryptocurrencies, I have recently started trading and investments in those files.</w:t>
            </w:r>
          </w:p>
        </w:tc>
      </w:tr>
    </w:tbl>
    <w:p w14:paraId="5E943A08" w14:textId="77777777" w:rsidR="004E01EB" w:rsidRPr="00CF1A49" w:rsidRDefault="00B2409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1A1700BB8C904BD5A6C9158A238F517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5A0BE08" w14:textId="77777777" w:rsidTr="00E22597">
        <w:tc>
          <w:tcPr>
            <w:tcW w:w="9290" w:type="dxa"/>
          </w:tcPr>
          <w:p w14:paraId="778324E3" w14:textId="6E587DE4" w:rsidR="001D0BF1" w:rsidRPr="00CF1A49" w:rsidRDefault="00E22597" w:rsidP="001D0BF1">
            <w:pPr>
              <w:pStyle w:val="Heading3"/>
              <w:contextualSpacing w:val="0"/>
              <w:outlineLvl w:val="2"/>
            </w:pPr>
            <w:r>
              <w:t>FEBRUARY, 2022</w:t>
            </w:r>
            <w:r w:rsidR="001D0BF1" w:rsidRPr="00CF1A49">
              <w:t xml:space="preserve"> – </w:t>
            </w:r>
            <w:r>
              <w:t>present</w:t>
            </w:r>
          </w:p>
          <w:p w14:paraId="7D2B0C73" w14:textId="33C094D0" w:rsidR="001D0BF1" w:rsidRPr="00E22597" w:rsidRDefault="00E22597" w:rsidP="001D0BF1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>
              <w:t>data scientist</w:t>
            </w:r>
            <w:r w:rsidR="001D0BF1" w:rsidRPr="00CF1A49">
              <w:t xml:space="preserve">, </w:t>
            </w:r>
            <w:hyperlink r:id="rId11" w:history="1">
              <w:r w:rsidRPr="00E22597">
                <w:rPr>
                  <w:rStyle w:val="Hyperlink"/>
                  <w:sz w:val="22"/>
                  <w:szCs w:val="22"/>
                </w:rPr>
                <w:t>Bale Messenger</w:t>
              </w:r>
            </w:hyperlink>
          </w:p>
          <w:p w14:paraId="77899EDF" w14:textId="7D38DB88" w:rsidR="001E3120" w:rsidRPr="00CF1A49" w:rsidRDefault="00E22597" w:rsidP="001D0BF1">
            <w:pPr>
              <w:contextualSpacing w:val="0"/>
            </w:pPr>
            <w:r>
              <w:t xml:space="preserve">As a junior Data Scientist, I’ve worked on many hands-on projects like </w:t>
            </w:r>
            <w:r w:rsidRPr="00E22597">
              <w:rPr>
                <w:i/>
                <w:iCs/>
              </w:rPr>
              <w:t>Personal-Finance-Management</w:t>
            </w:r>
            <w:r>
              <w:rPr>
                <w:i/>
                <w:iCs/>
              </w:rPr>
              <w:t xml:space="preserve"> (PFM)</w:t>
            </w:r>
            <w:r>
              <w:t xml:space="preserve"> and </w:t>
            </w:r>
            <w:r w:rsidRPr="00E22597">
              <w:rPr>
                <w:i/>
                <w:iCs/>
              </w:rPr>
              <w:t>Churn-Predictions</w:t>
            </w:r>
            <w:r>
              <w:t>.</w:t>
            </w:r>
          </w:p>
        </w:tc>
      </w:tr>
    </w:tbl>
    <w:sdt>
      <w:sdtPr>
        <w:alias w:val="Education:"/>
        <w:tag w:val="Education:"/>
        <w:id w:val="-1908763273"/>
        <w:placeholder>
          <w:docPart w:val="618480DC23584D56AFF32671A240E49C"/>
        </w:placeholder>
        <w:temporary/>
        <w:showingPlcHdr/>
        <w15:appearance w15:val="hidden"/>
      </w:sdtPr>
      <w:sdtEndPr/>
      <w:sdtContent>
        <w:p w14:paraId="2AEE4886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4DBB14EA" w14:textId="77777777" w:rsidTr="00D66A52">
        <w:tc>
          <w:tcPr>
            <w:tcW w:w="9355" w:type="dxa"/>
          </w:tcPr>
          <w:p w14:paraId="1260F93A" w14:textId="55704A3E" w:rsidR="001D0BF1" w:rsidRPr="00CF1A49" w:rsidRDefault="00113EEC" w:rsidP="001D0BF1">
            <w:pPr>
              <w:pStyle w:val="Heading3"/>
              <w:contextualSpacing w:val="0"/>
              <w:outlineLvl w:val="2"/>
            </w:pPr>
            <w:r>
              <w:t>july 2019 - present</w:t>
            </w:r>
          </w:p>
          <w:p w14:paraId="2AAB9B0D" w14:textId="1CBD9C7B" w:rsidR="00113EEC" w:rsidRPr="00113EEC" w:rsidRDefault="00113EEC" w:rsidP="007538DC">
            <w:pPr>
              <w:contextualSpacing w:val="0"/>
              <w:rPr>
                <w:rStyle w:val="SubtleReference"/>
                <w:rFonts w:eastAsiaTheme="majorEastAsia" w:cstheme="majorBidi"/>
                <w:b w:val="0"/>
                <w:bCs/>
                <w:caps/>
              </w:rPr>
            </w:pPr>
            <w:r w:rsidRPr="00113EEC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Computer-Engineering Bachelor</w:t>
            </w:r>
            <w:r w:rsidR="001D0BF1" w:rsidRPr="00CF1A49">
              <w:t xml:space="preserve">, </w:t>
            </w:r>
            <w:r w:rsidRPr="00113EEC">
              <w:rPr>
                <w:rStyle w:val="SubtleReference"/>
                <w:rFonts w:eastAsiaTheme="majorEastAsia" w:cstheme="majorBidi"/>
                <w:b w:val="0"/>
                <w:bCs/>
                <w:caps/>
              </w:rPr>
              <w:t>Amirkabir UNIVERSITY of technology</w:t>
            </w:r>
          </w:p>
          <w:p w14:paraId="18C80A61" w14:textId="583E9575" w:rsidR="007538DC" w:rsidRDefault="003E4935" w:rsidP="007538DC">
            <w:pPr>
              <w:contextualSpacing w:val="0"/>
            </w:pPr>
            <w:r>
              <w:t>5</w:t>
            </w:r>
            <w:r w:rsidRPr="003E4935">
              <w:t>th</w:t>
            </w:r>
            <w:r w:rsidRPr="003E4935">
              <w:rPr>
                <w:rFonts w:ascii="Cambria Math" w:hAnsi="Cambria Math" w:cs="Cambria Math"/>
              </w:rPr>
              <w:t>‑</w:t>
            </w:r>
            <w:r w:rsidRPr="003E4935">
              <w:t>semester student with average of +16.5 sub</w:t>
            </w:r>
            <w:r w:rsidRPr="003E4935">
              <w:rPr>
                <w:rFonts w:ascii="Cambria Math" w:hAnsi="Cambria Math" w:cs="Cambria Math"/>
              </w:rPr>
              <w:t>‑</w:t>
            </w:r>
            <w:r w:rsidRPr="003E4935">
              <w:t>majoring in Artificial Intelligence and Software Engineering.</w:t>
            </w:r>
            <w:r>
              <w:t xml:space="preserve"> Most notable taken courses:</w:t>
            </w:r>
          </w:p>
          <w:p w14:paraId="37D8C22E" w14:textId="119E2838" w:rsidR="003E4935" w:rsidRDefault="003E4935" w:rsidP="003E4935">
            <w:pPr>
              <w:pStyle w:val="ListParagraph"/>
              <w:numPr>
                <w:ilvl w:val="0"/>
                <w:numId w:val="14"/>
              </w:numPr>
            </w:pPr>
            <w:r>
              <w:t>Basics of Artificial Intelligence</w:t>
            </w:r>
          </w:p>
          <w:p w14:paraId="3D6BFF6C" w14:textId="77777777" w:rsidR="003E4935" w:rsidRDefault="003E4935" w:rsidP="003E4935">
            <w:pPr>
              <w:pStyle w:val="ListParagraph"/>
              <w:numPr>
                <w:ilvl w:val="0"/>
                <w:numId w:val="14"/>
              </w:numPr>
            </w:pPr>
            <w:r>
              <w:t>Algorithms and Data Structures</w:t>
            </w:r>
          </w:p>
          <w:p w14:paraId="6A5EB10C" w14:textId="70075945" w:rsidR="003E4935" w:rsidRPr="00CF1A49" w:rsidRDefault="003E4935" w:rsidP="003E4935">
            <w:pPr>
              <w:pStyle w:val="ListParagraph"/>
              <w:numPr>
                <w:ilvl w:val="0"/>
                <w:numId w:val="14"/>
              </w:numPr>
            </w:pPr>
            <w:r>
              <w:t>Principles  of Algorithm Design</w:t>
            </w:r>
          </w:p>
        </w:tc>
      </w:tr>
      <w:tr w:rsidR="00F61DF9" w:rsidRPr="00CF1A49" w14:paraId="3C68F462" w14:textId="77777777" w:rsidTr="00F61DF9">
        <w:tc>
          <w:tcPr>
            <w:tcW w:w="9355" w:type="dxa"/>
            <w:tcMar>
              <w:top w:w="216" w:type="dxa"/>
            </w:tcMar>
          </w:tcPr>
          <w:p w14:paraId="1D1E4301" w14:textId="0F4A734C" w:rsidR="00F61DF9" w:rsidRPr="00CF1A49" w:rsidRDefault="00113EEC" w:rsidP="00113EEC">
            <w:pPr>
              <w:pStyle w:val="Heading3"/>
              <w:contextualSpacing w:val="0"/>
              <w:outlineLvl w:val="2"/>
            </w:pPr>
            <w:r>
              <w:t>2016 – March 2019</w:t>
            </w:r>
          </w:p>
          <w:p w14:paraId="2CFD49B7" w14:textId="0C3B57D4" w:rsidR="00F61DF9" w:rsidRPr="00113EEC" w:rsidRDefault="00113EEC" w:rsidP="00F61DF9">
            <w:pPr>
              <w:pStyle w:val="Heading2"/>
              <w:contextualSpacing w:val="0"/>
              <w:outlineLvl w:val="1"/>
              <w:rPr>
                <w:sz w:val="22"/>
                <w:szCs w:val="22"/>
              </w:rPr>
            </w:pPr>
            <w:r>
              <w:t>Diploma</w:t>
            </w:r>
            <w:r w:rsidR="00F61DF9" w:rsidRPr="00CF1A49">
              <w:t xml:space="preserve">, </w:t>
            </w:r>
            <w:r w:rsidRPr="00113EEC">
              <w:rPr>
                <w:rStyle w:val="SubtleReference"/>
                <w:sz w:val="22"/>
                <w:szCs w:val="22"/>
              </w:rPr>
              <w:t>Allame Tabatabaei high school</w:t>
            </w:r>
          </w:p>
          <w:p w14:paraId="0C01CED8" w14:textId="620E1D07" w:rsidR="00F61DF9" w:rsidRDefault="003E4935" w:rsidP="00F61DF9">
            <w:r w:rsidRPr="003E4935">
              <w:t>Average of +19.10 for period of three years of high</w:t>
            </w:r>
            <w:r w:rsidRPr="003E4935">
              <w:rPr>
                <w:rFonts w:ascii="Cambria Math" w:hAnsi="Cambria Math" w:cs="Cambria Math"/>
              </w:rPr>
              <w:t>‑</w:t>
            </w:r>
            <w:r w:rsidRPr="003E4935">
              <w:t>school</w:t>
            </w:r>
            <w:r>
              <w:t xml:space="preserve"> majoring in mathematics and science.</w:t>
            </w:r>
          </w:p>
        </w:tc>
      </w:tr>
    </w:tbl>
    <w:sdt>
      <w:sdtPr>
        <w:alias w:val="Skills:"/>
        <w:tag w:val="Skills:"/>
        <w:id w:val="-1392877668"/>
        <w:placeholder>
          <w:docPart w:val="65B70BAFD3F84F01BB58340779A70031"/>
        </w:placeholder>
        <w:temporary/>
        <w:showingPlcHdr/>
        <w15:appearance w15:val="hidden"/>
      </w:sdtPr>
      <w:sdtEndPr/>
      <w:sdtContent>
        <w:p w14:paraId="21742B1F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48181BF" w14:textId="77777777" w:rsidTr="00CF1A49">
        <w:tc>
          <w:tcPr>
            <w:tcW w:w="4675" w:type="dxa"/>
          </w:tcPr>
          <w:p w14:paraId="6C84E371" w14:textId="1A18A1AE" w:rsidR="00E22597" w:rsidRDefault="00E22597" w:rsidP="006E1507">
            <w:pPr>
              <w:pStyle w:val="ListBullet"/>
              <w:contextualSpacing w:val="0"/>
            </w:pPr>
            <w:r>
              <w:t xml:space="preserve">(Project) </w:t>
            </w:r>
            <w:hyperlink r:id="rId12" w:history="1">
              <w:r w:rsidRPr="00E22597">
                <w:rPr>
                  <w:rStyle w:val="Hyperlink"/>
                </w:rPr>
                <w:t>Rank relative ratings of toxicity between comments</w:t>
              </w:r>
            </w:hyperlink>
          </w:p>
          <w:p w14:paraId="5663E27C" w14:textId="54919CD2" w:rsidR="001F4E6D" w:rsidRDefault="00E22597" w:rsidP="006E1507">
            <w:pPr>
              <w:pStyle w:val="ListBullet"/>
              <w:contextualSpacing w:val="0"/>
            </w:pPr>
            <w:r>
              <w:t xml:space="preserve">(Project) </w:t>
            </w:r>
            <w:hyperlink r:id="rId13" w:history="1">
              <w:r w:rsidRPr="00E22597">
                <w:rPr>
                  <w:rStyle w:val="Hyperlink"/>
                </w:rPr>
                <w:t>Natural Language Processing with Disaster Tweets</w:t>
              </w:r>
            </w:hyperlink>
          </w:p>
          <w:p w14:paraId="2160D4FD" w14:textId="19B1B504" w:rsidR="00E22597" w:rsidRPr="006E1507" w:rsidRDefault="00E22597" w:rsidP="006E1507">
            <w:pPr>
              <w:pStyle w:val="ListBullet"/>
              <w:contextualSpacing w:val="0"/>
            </w:pPr>
            <w:r>
              <w:t xml:space="preserve">(Course) </w:t>
            </w:r>
            <w:hyperlink r:id="rId14" w:history="1">
              <w:r w:rsidRPr="00E22597">
                <w:rPr>
                  <w:rStyle w:val="Hyperlink"/>
                </w:rPr>
                <w:t>Data</w:t>
              </w:r>
              <w:r w:rsidRPr="00E22597">
                <w:rPr>
                  <w:rStyle w:val="Hyperlink"/>
                  <w:rFonts w:ascii="Cambria Math" w:hAnsi="Cambria Math" w:cs="Cambria Math"/>
                </w:rPr>
                <w:t>‑</w:t>
              </w:r>
              <w:r w:rsidRPr="00E22597">
                <w:rPr>
                  <w:rStyle w:val="Hyperlink"/>
                </w:rPr>
                <w:t xml:space="preserve">Camp </w:t>
              </w:r>
              <w:r w:rsidRPr="00E22597">
                <w:rPr>
                  <w:rStyle w:val="Hyperlink"/>
                  <w:rFonts w:ascii="Cambria Math" w:hAnsi="Cambria Math" w:cs="Cambria Math"/>
                </w:rPr>
                <w:t>‑</w:t>
              </w:r>
              <w:r w:rsidRPr="00E22597">
                <w:rPr>
                  <w:rStyle w:val="Hyperlink"/>
                </w:rPr>
                <w:t xml:space="preserve"> Career Track</w:t>
              </w:r>
            </w:hyperlink>
          </w:p>
        </w:tc>
        <w:tc>
          <w:tcPr>
            <w:tcW w:w="4675" w:type="dxa"/>
            <w:tcMar>
              <w:left w:w="360" w:type="dxa"/>
            </w:tcMar>
          </w:tcPr>
          <w:p w14:paraId="1AD7B086" w14:textId="7FFBA7F0" w:rsidR="003A0632" w:rsidRPr="006E1507" w:rsidRDefault="003E4935" w:rsidP="006E1507">
            <w:pPr>
              <w:pStyle w:val="ListBullet"/>
              <w:contextualSpacing w:val="0"/>
            </w:pPr>
            <w:r>
              <w:t>Professional English speaker (IELTS: 6.5)</w:t>
            </w:r>
          </w:p>
          <w:p w14:paraId="5F9BD603" w14:textId="6C01D9DA" w:rsidR="001E3120" w:rsidRPr="006E1507" w:rsidRDefault="003E4935" w:rsidP="006E1507">
            <w:pPr>
              <w:pStyle w:val="ListBullet"/>
              <w:contextualSpacing w:val="0"/>
            </w:pPr>
            <w:r>
              <w:t>Pre-Intermediate Germany speaker (A2)</w:t>
            </w:r>
          </w:p>
          <w:p w14:paraId="5CC3EE17" w14:textId="77777777" w:rsidR="001E3120" w:rsidRDefault="003E4935" w:rsidP="006E1507">
            <w:pPr>
              <w:pStyle w:val="ListBullet"/>
              <w:contextualSpacing w:val="0"/>
            </w:pPr>
            <w:r>
              <w:t>Strong team-work and management skills</w:t>
            </w:r>
          </w:p>
          <w:p w14:paraId="3484E9A6" w14:textId="6A96F0CE" w:rsidR="003E4935" w:rsidRDefault="003E4935" w:rsidP="006E1507">
            <w:pPr>
              <w:pStyle w:val="ListBullet"/>
              <w:contextualSpacing w:val="0"/>
            </w:pPr>
            <w:r>
              <w:t>Languages: Java, C++, Python, C#</w:t>
            </w:r>
          </w:p>
          <w:p w14:paraId="786E24AA" w14:textId="647AA72D" w:rsidR="003E4935" w:rsidRPr="006E1507" w:rsidRDefault="003E4935" w:rsidP="006E1507">
            <w:pPr>
              <w:pStyle w:val="ListBullet"/>
              <w:contextualSpacing w:val="0"/>
            </w:pPr>
            <w:r>
              <w:t xml:space="preserve">Frameworks: Django, ReactJS, </w:t>
            </w:r>
            <w:r w:rsidR="00E22597">
              <w:t>Spark, Keras</w:t>
            </w:r>
          </w:p>
        </w:tc>
      </w:tr>
    </w:tbl>
    <w:p w14:paraId="675B5D1E" w14:textId="45CCDBEF" w:rsidR="00AD782D" w:rsidRPr="00CF1A49" w:rsidRDefault="00FD739D" w:rsidP="0062312F">
      <w:pPr>
        <w:pStyle w:val="Heading1"/>
      </w:pPr>
      <w:r>
        <w:t>Publishes</w:t>
      </w:r>
    </w:p>
    <w:p w14:paraId="371034D8" w14:textId="4C8F6C43" w:rsidR="00B51D1B" w:rsidRDefault="00FD739D" w:rsidP="006E1507">
      <w:r>
        <w:t>I have made no publishes yet.</w:t>
      </w:r>
    </w:p>
    <w:p w14:paraId="56D5A537" w14:textId="071F1002" w:rsidR="00FD739D" w:rsidRDefault="00FD739D" w:rsidP="00FD739D">
      <w:pPr>
        <w:pStyle w:val="Heading1"/>
      </w:pPr>
      <w:r>
        <w:lastRenderedPageBreak/>
        <w:t>achivements</w:t>
      </w:r>
    </w:p>
    <w:p w14:paraId="4DB5C2B7" w14:textId="4DB4C44F" w:rsidR="00FD739D" w:rsidRPr="00FD739D" w:rsidRDefault="00FD739D" w:rsidP="00FD739D">
      <w:pPr>
        <w:pStyle w:val="ContactInfoEmphasis"/>
        <w:jc w:val="left"/>
        <w:rPr>
          <w:sz w:val="24"/>
          <w:szCs w:val="24"/>
        </w:rPr>
      </w:pPr>
      <w:r w:rsidRPr="00FD739D">
        <w:rPr>
          <w:b w:val="0"/>
          <w:color w:val="595959" w:themeColor="text1" w:themeTint="A6"/>
        </w:rPr>
        <w:t>2018 – 2020</w:t>
      </w:r>
      <w:r>
        <w:rPr>
          <w:b w:val="0"/>
          <w:color w:val="595959" w:themeColor="text1" w:themeTint="A6"/>
        </w:rPr>
        <w:t>:</w:t>
      </w:r>
      <w:r>
        <w:rPr>
          <w:sz w:val="24"/>
          <w:szCs w:val="24"/>
        </w:rPr>
        <w:t xml:space="preserve"> </w:t>
      </w:r>
      <w:r w:rsidRPr="00FD739D">
        <w:rPr>
          <w:sz w:val="24"/>
          <w:szCs w:val="24"/>
        </w:rPr>
        <w:t xml:space="preserve">Tehran Institute of Technology </w:t>
      </w:r>
      <w:r w:rsidRPr="00FD739D">
        <w:rPr>
          <w:rFonts w:ascii="Cambria Math" w:hAnsi="Cambria Math" w:cs="Cambria Math"/>
          <w:sz w:val="24"/>
          <w:szCs w:val="24"/>
        </w:rPr>
        <w:t>‑</w:t>
      </w:r>
      <w:r w:rsidRPr="00FD739D">
        <w:rPr>
          <w:sz w:val="24"/>
          <w:szCs w:val="24"/>
        </w:rPr>
        <w:t xml:space="preserve"> MFT</w:t>
      </w:r>
    </w:p>
    <w:p w14:paraId="16BA8F65" w14:textId="52C4F448" w:rsidR="00FD739D" w:rsidRDefault="00FD739D" w:rsidP="00FD739D">
      <w:r>
        <w:t>I have completed the following courses in MFT:</w:t>
      </w:r>
    </w:p>
    <w:p w14:paraId="50EE5D5B" w14:textId="77777777" w:rsidR="00FD739D" w:rsidRPr="00FD739D" w:rsidRDefault="00FD739D" w:rsidP="00FD739D">
      <w:pPr>
        <w:pStyle w:val="ListParagraph"/>
        <w:numPr>
          <w:ilvl w:val="0"/>
          <w:numId w:val="18"/>
        </w:numPr>
      </w:pPr>
      <w:r w:rsidRPr="00FD739D">
        <w:t>Front</w:t>
      </w:r>
      <w:r w:rsidRPr="00FD739D">
        <w:rPr>
          <w:rFonts w:ascii="Cambria Math" w:hAnsi="Cambria Math" w:cs="Cambria Math"/>
        </w:rPr>
        <w:t>‑</w:t>
      </w:r>
      <w:r w:rsidRPr="00FD739D">
        <w:t>End development</w:t>
      </w:r>
    </w:p>
    <w:p w14:paraId="63804140" w14:textId="3F84B014" w:rsidR="00FD739D" w:rsidRPr="00FD739D" w:rsidRDefault="00FD739D" w:rsidP="00FD739D">
      <w:pPr>
        <w:pStyle w:val="ListParagraph"/>
        <w:numPr>
          <w:ilvl w:val="0"/>
          <w:numId w:val="18"/>
        </w:numPr>
      </w:pPr>
      <w:r w:rsidRPr="00FD739D">
        <w:t>Database Management with SQL Server</w:t>
      </w:r>
    </w:p>
    <w:p w14:paraId="4A54223F" w14:textId="503D817B" w:rsidR="00FD739D" w:rsidRPr="00FD739D" w:rsidRDefault="00FD739D" w:rsidP="00FD739D">
      <w:pPr>
        <w:pStyle w:val="ListParagraph"/>
        <w:numPr>
          <w:ilvl w:val="0"/>
          <w:numId w:val="18"/>
        </w:numPr>
      </w:pPr>
      <w:r w:rsidRPr="00FD739D">
        <w:t>Back</w:t>
      </w:r>
      <w:r w:rsidRPr="00FD739D">
        <w:rPr>
          <w:rFonts w:ascii="Cambria Math" w:hAnsi="Cambria Math" w:cs="Cambria Math"/>
        </w:rPr>
        <w:t>‑</w:t>
      </w:r>
      <w:r w:rsidRPr="00FD739D">
        <w:t>End development with ASP.NET</w:t>
      </w:r>
    </w:p>
    <w:p w14:paraId="68DC54D8" w14:textId="28B7B832" w:rsidR="00FD739D" w:rsidRDefault="00FD739D" w:rsidP="00FD739D">
      <w:pPr>
        <w:pStyle w:val="ListParagraph"/>
        <w:numPr>
          <w:ilvl w:val="0"/>
          <w:numId w:val="18"/>
        </w:numPr>
      </w:pPr>
      <w:r w:rsidRPr="00FD739D">
        <w:t>Algorithms and Data Structures</w:t>
      </w:r>
    </w:p>
    <w:p w14:paraId="2B22170E" w14:textId="77777777" w:rsidR="00FD739D" w:rsidRDefault="00FD739D" w:rsidP="00FD739D">
      <w:pPr>
        <w:pStyle w:val="ListParagraph"/>
      </w:pPr>
    </w:p>
    <w:p w14:paraId="423559FE" w14:textId="0020553B" w:rsidR="00FD739D" w:rsidRPr="00FD739D" w:rsidRDefault="00FD739D" w:rsidP="00FD739D">
      <w:pPr>
        <w:pStyle w:val="ContactInfoEmphasis"/>
        <w:jc w:val="left"/>
        <w:rPr>
          <w:sz w:val="24"/>
          <w:szCs w:val="24"/>
        </w:rPr>
      </w:pPr>
      <w:r>
        <w:rPr>
          <w:b w:val="0"/>
          <w:color w:val="595959" w:themeColor="text1" w:themeTint="A6"/>
        </w:rPr>
        <w:t>July 2021:</w:t>
      </w:r>
      <w:r>
        <w:rPr>
          <w:sz w:val="24"/>
          <w:szCs w:val="24"/>
        </w:rPr>
        <w:t xml:space="preserve"> Coursera – DeepLearning.AI</w:t>
      </w:r>
    </w:p>
    <w:p w14:paraId="5CC9EB74" w14:textId="53409C1F" w:rsidR="00FD739D" w:rsidRDefault="00FD739D" w:rsidP="00FD739D">
      <w:r w:rsidRPr="00FD739D">
        <w:t>Implementing a simple Neural Network from scratch, adding variations and doing experiments using Python</w:t>
      </w:r>
      <w:r>
        <w:t>.</w:t>
      </w:r>
    </w:p>
    <w:p w14:paraId="70B243D3" w14:textId="77777777" w:rsidR="00FD739D" w:rsidRDefault="00FD739D" w:rsidP="00FD739D"/>
    <w:p w14:paraId="665CA420" w14:textId="3E5634DE" w:rsidR="00FD739D" w:rsidRPr="00FD739D" w:rsidRDefault="00FD739D" w:rsidP="00FD739D">
      <w:pPr>
        <w:pStyle w:val="ContactInfoEmphasis"/>
        <w:jc w:val="left"/>
        <w:rPr>
          <w:sz w:val="24"/>
          <w:szCs w:val="24"/>
        </w:rPr>
      </w:pPr>
      <w:r>
        <w:rPr>
          <w:b w:val="0"/>
          <w:color w:val="595959" w:themeColor="text1" w:themeTint="A6"/>
        </w:rPr>
        <w:t>2020 - 2021:</w:t>
      </w:r>
      <w:r>
        <w:rPr>
          <w:sz w:val="24"/>
          <w:szCs w:val="24"/>
        </w:rPr>
        <w:t xml:space="preserve"> Quera College</w:t>
      </w:r>
    </w:p>
    <w:p w14:paraId="0B1140F6" w14:textId="4F38675B" w:rsidR="00FD739D" w:rsidRPr="00FD739D" w:rsidRDefault="00FD739D" w:rsidP="00FD739D">
      <w:r>
        <w:t xml:space="preserve">I have completed the </w:t>
      </w:r>
      <w:r w:rsidRPr="00FD739D">
        <w:t>60</w:t>
      </w:r>
      <w:r w:rsidRPr="00FD739D">
        <w:rPr>
          <w:rFonts w:ascii="Cambria Math" w:hAnsi="Cambria Math" w:cs="Cambria Math"/>
        </w:rPr>
        <w:t>‑</w:t>
      </w:r>
      <w:r w:rsidRPr="00FD739D">
        <w:t>hour course for specializing in Machine Learning methods and Statistics. Notably</w:t>
      </w:r>
      <w:r>
        <w:t>:</w:t>
      </w:r>
    </w:p>
    <w:p w14:paraId="0A6561F1" w14:textId="77777777" w:rsidR="00567691" w:rsidRPr="00567691" w:rsidRDefault="00567691" w:rsidP="00567691">
      <w:pPr>
        <w:pStyle w:val="ListParagraph"/>
        <w:numPr>
          <w:ilvl w:val="0"/>
          <w:numId w:val="19"/>
        </w:numPr>
      </w:pPr>
      <w:r w:rsidRPr="00567691">
        <w:t>Python for data</w:t>
      </w:r>
      <w:r w:rsidRPr="00567691">
        <w:rPr>
          <w:rFonts w:ascii="Cambria Math" w:hAnsi="Cambria Math" w:cs="Cambria Math"/>
        </w:rPr>
        <w:t>‑</w:t>
      </w:r>
      <w:r w:rsidRPr="00567691">
        <w:t>mining and statistics</w:t>
      </w:r>
    </w:p>
    <w:p w14:paraId="1F644FF8" w14:textId="1367CAA7" w:rsidR="00FD739D" w:rsidRDefault="00567691" w:rsidP="00567691">
      <w:pPr>
        <w:pStyle w:val="ListParagraph"/>
        <w:numPr>
          <w:ilvl w:val="0"/>
          <w:numId w:val="19"/>
        </w:numPr>
      </w:pPr>
      <w:r w:rsidRPr="00567691">
        <w:t>Regression and Classification in Machine Learning</w:t>
      </w:r>
    </w:p>
    <w:p w14:paraId="0FD611BB" w14:textId="1B8FD55D" w:rsidR="00567691" w:rsidRDefault="00567691" w:rsidP="00567691"/>
    <w:p w14:paraId="2661D8CF" w14:textId="6E9E31CA" w:rsidR="00567691" w:rsidRPr="00FD739D" w:rsidRDefault="00567691" w:rsidP="00567691">
      <w:pPr>
        <w:pStyle w:val="ContactInfoEmphasis"/>
        <w:jc w:val="left"/>
        <w:rPr>
          <w:sz w:val="24"/>
          <w:szCs w:val="24"/>
        </w:rPr>
      </w:pPr>
      <w:r>
        <w:rPr>
          <w:b w:val="0"/>
          <w:color w:val="595959" w:themeColor="text1" w:themeTint="A6"/>
        </w:rPr>
        <w:t>2021:</w:t>
      </w:r>
      <w:r>
        <w:rPr>
          <w:sz w:val="24"/>
          <w:szCs w:val="24"/>
        </w:rPr>
        <w:t xml:space="preserve"> Data-Camp – Carrier Track: Machine Learning Scientist</w:t>
      </w:r>
    </w:p>
    <w:p w14:paraId="77F8FF2A" w14:textId="4810F5C3" w:rsidR="00567691" w:rsidRDefault="00567691" w:rsidP="00567691">
      <w:r w:rsidRPr="00567691">
        <w:t>93</w:t>
      </w:r>
      <w:r w:rsidRPr="00567691">
        <w:rPr>
          <w:rFonts w:ascii="Cambria Math" w:hAnsi="Cambria Math" w:cs="Cambria Math"/>
        </w:rPr>
        <w:t>‑</w:t>
      </w:r>
      <w:r w:rsidRPr="00567691">
        <w:t>hour career track for essential skills to land a job as a machine learning scientist. Specifically:</w:t>
      </w:r>
    </w:p>
    <w:p w14:paraId="38A5B544" w14:textId="77777777" w:rsidR="00567691" w:rsidRPr="00567691" w:rsidRDefault="00567691" w:rsidP="00567691">
      <w:pPr>
        <w:pStyle w:val="ListParagraph"/>
        <w:numPr>
          <w:ilvl w:val="0"/>
          <w:numId w:val="20"/>
        </w:numPr>
      </w:pPr>
      <w:r w:rsidRPr="00567691">
        <w:t>Image Processing using Scikit</w:t>
      </w:r>
      <w:r w:rsidRPr="00567691">
        <w:rPr>
          <w:rFonts w:ascii="Cambria Math" w:hAnsi="Cambria Math" w:cs="Cambria Math"/>
        </w:rPr>
        <w:t>‑</w:t>
      </w:r>
      <w:r w:rsidRPr="00567691">
        <w:t>Learn and Keras Deep Learning.</w:t>
      </w:r>
    </w:p>
    <w:p w14:paraId="4827CA0B" w14:textId="51CB301E" w:rsidR="00567691" w:rsidRPr="00567691" w:rsidRDefault="00567691" w:rsidP="00567691">
      <w:pPr>
        <w:pStyle w:val="ListParagraph"/>
        <w:numPr>
          <w:ilvl w:val="0"/>
          <w:numId w:val="20"/>
        </w:numPr>
      </w:pPr>
      <w:r w:rsidRPr="00567691">
        <w:t>Natural Language Processing techniques with Scikit</w:t>
      </w:r>
      <w:r w:rsidRPr="00567691">
        <w:rPr>
          <w:rFonts w:ascii="Cambria Math" w:hAnsi="Cambria Math" w:cs="Cambria Math"/>
        </w:rPr>
        <w:t>‑</w:t>
      </w:r>
      <w:r w:rsidRPr="00567691">
        <w:t>Learn and Keras Deep Learning.</w:t>
      </w:r>
    </w:p>
    <w:p w14:paraId="397EE7C1" w14:textId="24235D8B" w:rsidR="00567691" w:rsidRPr="00567691" w:rsidRDefault="00567691" w:rsidP="00567691">
      <w:pPr>
        <w:pStyle w:val="ListParagraph"/>
        <w:numPr>
          <w:ilvl w:val="0"/>
          <w:numId w:val="20"/>
        </w:numPr>
      </w:pPr>
      <w:r w:rsidRPr="00567691">
        <w:t>Feature Engineering, Keras Functional API and Hyper</w:t>
      </w:r>
      <w:r w:rsidRPr="00567691">
        <w:rPr>
          <w:rFonts w:ascii="Cambria Math" w:hAnsi="Cambria Math" w:cs="Cambria Math"/>
        </w:rPr>
        <w:t>‑</w:t>
      </w:r>
      <w:r w:rsidRPr="00567691">
        <w:t>parameter Tuning methods.</w:t>
      </w:r>
    </w:p>
    <w:p w14:paraId="4DB10EBC" w14:textId="30921C1C" w:rsidR="00567691" w:rsidRDefault="00567691" w:rsidP="00567691">
      <w:pPr>
        <w:pStyle w:val="ListParagraph"/>
        <w:numPr>
          <w:ilvl w:val="0"/>
          <w:numId w:val="20"/>
        </w:numPr>
      </w:pPr>
      <w:r w:rsidRPr="00567691">
        <w:t>Gained expertise in using pySpark interface of Apache</w:t>
      </w:r>
      <w:r w:rsidRPr="00567691">
        <w:rPr>
          <w:rFonts w:ascii="Cambria Math" w:hAnsi="Cambria Math" w:cs="Cambria Math"/>
        </w:rPr>
        <w:t>‑</w:t>
      </w:r>
      <w:r w:rsidRPr="00567691">
        <w:t>Spark for making pipelines and complex data manipulations.</w:t>
      </w:r>
    </w:p>
    <w:p w14:paraId="704D3490" w14:textId="7D475F7C" w:rsidR="006802D5" w:rsidRDefault="006802D5" w:rsidP="006802D5">
      <w:pPr>
        <w:rPr>
          <w:rtl/>
        </w:rPr>
      </w:pPr>
    </w:p>
    <w:p w14:paraId="3627121B" w14:textId="617968A3" w:rsidR="006802D5" w:rsidRDefault="006802D5" w:rsidP="006802D5">
      <w:pPr>
        <w:pStyle w:val="Heading1"/>
      </w:pPr>
      <w:r>
        <w:t>Introducers</w:t>
      </w:r>
    </w:p>
    <w:p w14:paraId="09B02D06" w14:textId="0B00DC5A" w:rsidR="006802D5" w:rsidRDefault="006802D5" w:rsidP="006802D5">
      <w:r w:rsidRPr="006802D5">
        <w:rPr>
          <w:b/>
          <w:bCs/>
        </w:rPr>
        <w:t>University supervisor:</w:t>
      </w:r>
      <w:r>
        <w:t xml:space="preserve"> Dr. Reza Safabaksh</w:t>
      </w:r>
    </w:p>
    <w:p w14:paraId="3B1215BA" w14:textId="781362B6" w:rsidR="006802D5" w:rsidRDefault="006802D5" w:rsidP="006802D5">
      <w:r w:rsidRPr="006802D5">
        <w:rPr>
          <w:b/>
          <w:bCs/>
        </w:rPr>
        <w:t>Work supervisor:</w:t>
      </w:r>
      <w:r>
        <w:t xml:space="preserve"> Omid Mirabzadeh ardakani</w:t>
      </w:r>
    </w:p>
    <w:p w14:paraId="1ABEE651" w14:textId="73D54EA9" w:rsidR="006802D5" w:rsidRPr="006802D5" w:rsidRDefault="006802D5" w:rsidP="006802D5">
      <w:r w:rsidRPr="006802D5">
        <w:rPr>
          <w:b/>
          <w:bCs/>
        </w:rPr>
        <w:t>Coworkers:</w:t>
      </w:r>
      <w:r>
        <w:t xml:space="preserve"> Ali Asad, Hesam Damghanian, Shakiba Tasharrofi</w:t>
      </w:r>
    </w:p>
    <w:sectPr w:rsidR="006802D5" w:rsidRPr="006802D5" w:rsidSect="005A1B10">
      <w:footerReference w:type="default" r:id="rId15"/>
      <w:headerReference w:type="first" r:id="rId16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E636A" w14:textId="77777777" w:rsidR="00B24098" w:rsidRDefault="00B24098" w:rsidP="0068194B">
      <w:r>
        <w:separator/>
      </w:r>
    </w:p>
    <w:p w14:paraId="0B18A890" w14:textId="77777777" w:rsidR="00B24098" w:rsidRDefault="00B24098"/>
    <w:p w14:paraId="4C0741A0" w14:textId="77777777" w:rsidR="00B24098" w:rsidRDefault="00B24098"/>
  </w:endnote>
  <w:endnote w:type="continuationSeparator" w:id="0">
    <w:p w14:paraId="7D342723" w14:textId="77777777" w:rsidR="00B24098" w:rsidRDefault="00B24098" w:rsidP="0068194B">
      <w:r>
        <w:continuationSeparator/>
      </w:r>
    </w:p>
    <w:p w14:paraId="54CE6439" w14:textId="77777777" w:rsidR="00B24098" w:rsidRDefault="00B24098"/>
    <w:p w14:paraId="0CE7B7F3" w14:textId="77777777" w:rsidR="00B24098" w:rsidRDefault="00B240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898E4D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00CFC" w14:textId="77777777" w:rsidR="00B24098" w:rsidRDefault="00B24098" w:rsidP="0068194B">
      <w:r>
        <w:separator/>
      </w:r>
    </w:p>
    <w:p w14:paraId="683EF796" w14:textId="77777777" w:rsidR="00B24098" w:rsidRDefault="00B24098"/>
    <w:p w14:paraId="52AD1FBD" w14:textId="77777777" w:rsidR="00B24098" w:rsidRDefault="00B24098"/>
  </w:footnote>
  <w:footnote w:type="continuationSeparator" w:id="0">
    <w:p w14:paraId="73AEEDAA" w14:textId="77777777" w:rsidR="00B24098" w:rsidRDefault="00B24098" w:rsidP="0068194B">
      <w:r>
        <w:continuationSeparator/>
      </w:r>
    </w:p>
    <w:p w14:paraId="18E08CAB" w14:textId="77777777" w:rsidR="00B24098" w:rsidRDefault="00B24098"/>
    <w:p w14:paraId="798143F9" w14:textId="77777777" w:rsidR="00B24098" w:rsidRDefault="00B240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A1B2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9ACE50D" wp14:editId="08DBF2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411045E5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8957E63"/>
    <w:multiLevelType w:val="hybridMultilevel"/>
    <w:tmpl w:val="21506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704C4A">
      <w:numFmt w:val="bullet"/>
      <w:lvlText w:val="•"/>
      <w:lvlJc w:val="left"/>
      <w:pPr>
        <w:ind w:left="1440" w:hanging="360"/>
      </w:pPr>
      <w:rPr>
        <w:rFonts w:ascii="MS Mincho" w:eastAsia="MS Mincho" w:hAnsi="MS Mincho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23B512F"/>
    <w:multiLevelType w:val="hybridMultilevel"/>
    <w:tmpl w:val="6750C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17D21"/>
    <w:multiLevelType w:val="hybridMultilevel"/>
    <w:tmpl w:val="6C1E3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421B6"/>
    <w:multiLevelType w:val="hybridMultilevel"/>
    <w:tmpl w:val="DF74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784A26"/>
    <w:multiLevelType w:val="hybridMultilevel"/>
    <w:tmpl w:val="9A10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D41FCA"/>
    <w:multiLevelType w:val="hybridMultilevel"/>
    <w:tmpl w:val="70423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C6C87"/>
    <w:multiLevelType w:val="hybridMultilevel"/>
    <w:tmpl w:val="89F63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72982">
    <w:abstractNumId w:val="9"/>
  </w:num>
  <w:num w:numId="2" w16cid:durableId="241186464">
    <w:abstractNumId w:val="8"/>
  </w:num>
  <w:num w:numId="3" w16cid:durableId="783890948">
    <w:abstractNumId w:val="7"/>
  </w:num>
  <w:num w:numId="4" w16cid:durableId="1436173544">
    <w:abstractNumId w:val="6"/>
  </w:num>
  <w:num w:numId="5" w16cid:durableId="1410423315">
    <w:abstractNumId w:val="11"/>
  </w:num>
  <w:num w:numId="6" w16cid:durableId="299311673">
    <w:abstractNumId w:val="3"/>
  </w:num>
  <w:num w:numId="7" w16cid:durableId="1907298616">
    <w:abstractNumId w:val="12"/>
  </w:num>
  <w:num w:numId="8" w16cid:durableId="927615485">
    <w:abstractNumId w:val="2"/>
  </w:num>
  <w:num w:numId="9" w16cid:durableId="1367871607">
    <w:abstractNumId w:val="16"/>
  </w:num>
  <w:num w:numId="10" w16cid:durableId="1949463697">
    <w:abstractNumId w:val="5"/>
  </w:num>
  <w:num w:numId="11" w16cid:durableId="2053843000">
    <w:abstractNumId w:val="4"/>
  </w:num>
  <w:num w:numId="12" w16cid:durableId="1781223013">
    <w:abstractNumId w:val="1"/>
  </w:num>
  <w:num w:numId="13" w16cid:durableId="1011877024">
    <w:abstractNumId w:val="0"/>
  </w:num>
  <w:num w:numId="14" w16cid:durableId="727843934">
    <w:abstractNumId w:val="14"/>
  </w:num>
  <w:num w:numId="15" w16cid:durableId="782922194">
    <w:abstractNumId w:val="17"/>
  </w:num>
  <w:num w:numId="16" w16cid:durableId="1269695530">
    <w:abstractNumId w:val="19"/>
  </w:num>
  <w:num w:numId="17" w16cid:durableId="1208251079">
    <w:abstractNumId w:val="10"/>
  </w:num>
  <w:num w:numId="18" w16cid:durableId="280839178">
    <w:abstractNumId w:val="18"/>
  </w:num>
  <w:num w:numId="19" w16cid:durableId="2079816500">
    <w:abstractNumId w:val="15"/>
  </w:num>
  <w:num w:numId="20" w16cid:durableId="11376462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C1D"/>
    <w:rsid w:val="000001EF"/>
    <w:rsid w:val="00002DCC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3EEC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D3A9A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E4935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5C1D"/>
    <w:rsid w:val="004B6AD0"/>
    <w:rsid w:val="004C2D5D"/>
    <w:rsid w:val="004C33E1"/>
    <w:rsid w:val="004E01EB"/>
    <w:rsid w:val="004E2794"/>
    <w:rsid w:val="00500A5E"/>
    <w:rsid w:val="00510392"/>
    <w:rsid w:val="00513E2A"/>
    <w:rsid w:val="00566A35"/>
    <w:rsid w:val="0056701E"/>
    <w:rsid w:val="00567691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02D5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4098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2597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D739D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313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9D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B5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eivanipchihagh/" TargetMode="External"/><Relationship Id="rId13" Type="http://schemas.openxmlformats.org/officeDocument/2006/relationships/hyperlink" Target="https://github.com/keivanipchihagh/NLP-with-Disaster-Tweets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keivanipchihagh@gmail.com" TargetMode="External"/><Relationship Id="rId12" Type="http://schemas.openxmlformats.org/officeDocument/2006/relationships/hyperlink" Target="https://www.kaggle.com/c/jigsaw-toxic-severity-rating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le.ai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kaggl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ivanipchihagh" TargetMode="External"/><Relationship Id="rId14" Type="http://schemas.openxmlformats.org/officeDocument/2006/relationships/hyperlink" Target="https://www.datacamp.com/statement-of-accomplishment/track/cc867e0cd3ec049600a6f159c837bdc915e9bb0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va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47F5BD0C34423A89AA5D987548E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8A4A0-5428-4355-9B0A-801B49037CE7}"/>
      </w:docPartPr>
      <w:docPartBody>
        <w:p w:rsidR="006E2437" w:rsidRDefault="003A2FC6">
          <w:pPr>
            <w:pStyle w:val="BC47F5BD0C34423A89AA5D987548E53D"/>
          </w:pPr>
          <w:r w:rsidRPr="00CF1A49">
            <w:t>·</w:t>
          </w:r>
        </w:p>
      </w:docPartBody>
    </w:docPart>
    <w:docPart>
      <w:docPartPr>
        <w:name w:val="C230FBF7E8F04FC29F9AA8E93BE12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5E857-346D-465E-A2D3-6DAB4672888C}"/>
      </w:docPartPr>
      <w:docPartBody>
        <w:p w:rsidR="006E2437" w:rsidRDefault="003A2FC6">
          <w:pPr>
            <w:pStyle w:val="C230FBF7E8F04FC29F9AA8E93BE1204B"/>
          </w:pPr>
          <w:r w:rsidRPr="00CF1A49">
            <w:t>·</w:t>
          </w:r>
        </w:p>
      </w:docPartBody>
    </w:docPart>
    <w:docPart>
      <w:docPartPr>
        <w:name w:val="42D4173FF45E4713B647F14DB2030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5A3E84-E2B1-4D3F-B009-4842F4EF99B5}"/>
      </w:docPartPr>
      <w:docPartBody>
        <w:p w:rsidR="006E2437" w:rsidRDefault="003A2FC6">
          <w:pPr>
            <w:pStyle w:val="42D4173FF45E4713B647F14DB2030361"/>
          </w:pPr>
          <w:r w:rsidRPr="00CF1A49">
            <w:t>·</w:t>
          </w:r>
        </w:p>
      </w:docPartBody>
    </w:docPart>
    <w:docPart>
      <w:docPartPr>
        <w:name w:val="1A1700BB8C904BD5A6C9158A238F5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6D15F-C037-4AE2-BEF2-384DB26D3052}"/>
      </w:docPartPr>
      <w:docPartBody>
        <w:p w:rsidR="006E2437" w:rsidRDefault="003A2FC6">
          <w:pPr>
            <w:pStyle w:val="1A1700BB8C904BD5A6C9158A238F5174"/>
          </w:pPr>
          <w:r w:rsidRPr="00CF1A49">
            <w:t>Experience</w:t>
          </w:r>
        </w:p>
      </w:docPartBody>
    </w:docPart>
    <w:docPart>
      <w:docPartPr>
        <w:name w:val="618480DC23584D56AFF32671A240E4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A72CF6-0EE5-4538-83B7-8CBEB3BF2133}"/>
      </w:docPartPr>
      <w:docPartBody>
        <w:p w:rsidR="006E2437" w:rsidRDefault="003A2FC6">
          <w:pPr>
            <w:pStyle w:val="618480DC23584D56AFF32671A240E49C"/>
          </w:pPr>
          <w:r w:rsidRPr="00CF1A49">
            <w:t>Education</w:t>
          </w:r>
        </w:p>
      </w:docPartBody>
    </w:docPart>
    <w:docPart>
      <w:docPartPr>
        <w:name w:val="65B70BAFD3F84F01BB58340779A700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D5EA7-E295-4CDA-B6A9-B4F840688946}"/>
      </w:docPartPr>
      <w:docPartBody>
        <w:p w:rsidR="006E2437" w:rsidRDefault="003A2FC6">
          <w:pPr>
            <w:pStyle w:val="65B70BAFD3F84F01BB58340779A70031"/>
          </w:pPr>
          <w:r w:rsidRPr="00CF1A49">
            <w:t>Skills</w:t>
          </w:r>
        </w:p>
      </w:docPartBody>
    </w:docPart>
    <w:docPart>
      <w:docPartPr>
        <w:name w:val="281CF3BE336E4FBF829F8A61B6D47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1B9CF-591C-458A-AF3A-448F30EC12D5}"/>
      </w:docPartPr>
      <w:docPartBody>
        <w:p w:rsidR="006E2437" w:rsidRDefault="00570999" w:rsidP="00570999">
          <w:pPr>
            <w:pStyle w:val="281CF3BE336E4FBF829F8A61B6D47F8B"/>
          </w:pPr>
          <w:r w:rsidRPr="00CF1A49">
            <w:t>·</w:t>
          </w:r>
        </w:p>
      </w:docPartBody>
    </w:docPart>
    <w:docPart>
      <w:docPartPr>
        <w:name w:val="56E171C3DC584034A7908C35175A5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C03D92-25E5-47F2-83F5-556CFB4E114D}"/>
      </w:docPartPr>
      <w:docPartBody>
        <w:p w:rsidR="006E2437" w:rsidRDefault="00570999" w:rsidP="00570999">
          <w:pPr>
            <w:pStyle w:val="56E171C3DC584034A7908C35175A5C8A"/>
          </w:pPr>
          <w:r w:rsidRPr="00CF1A49">
            <w:t>·</w:t>
          </w:r>
        </w:p>
      </w:docPartBody>
    </w:docPart>
    <w:docPart>
      <w:docPartPr>
        <w:name w:val="52B279538AD44E4FBE0088F055407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73543-D065-40C0-BC3C-5CFE99D8B2E3}"/>
      </w:docPartPr>
      <w:docPartBody>
        <w:p w:rsidR="006E2437" w:rsidRDefault="00570999" w:rsidP="00570999">
          <w:pPr>
            <w:pStyle w:val="52B279538AD44E4FBE0088F0554076C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9"/>
    <w:rsid w:val="003A2FC6"/>
    <w:rsid w:val="00570999"/>
    <w:rsid w:val="006E2437"/>
    <w:rsid w:val="0088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C47F5BD0C34423A89AA5D987548E53D">
    <w:name w:val="BC47F5BD0C34423A89AA5D987548E53D"/>
  </w:style>
  <w:style w:type="paragraph" w:customStyle="1" w:styleId="C230FBF7E8F04FC29F9AA8E93BE1204B">
    <w:name w:val="C230FBF7E8F04FC29F9AA8E93BE1204B"/>
  </w:style>
  <w:style w:type="paragraph" w:customStyle="1" w:styleId="42D4173FF45E4713B647F14DB2030361">
    <w:name w:val="42D4173FF45E4713B647F14DB2030361"/>
  </w:style>
  <w:style w:type="paragraph" w:customStyle="1" w:styleId="1A1700BB8C904BD5A6C9158A238F5174">
    <w:name w:val="1A1700BB8C904BD5A6C9158A238F517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618480DC23584D56AFF32671A240E49C">
    <w:name w:val="618480DC23584D56AFF32671A240E49C"/>
  </w:style>
  <w:style w:type="paragraph" w:customStyle="1" w:styleId="65B70BAFD3F84F01BB58340779A70031">
    <w:name w:val="65B70BAFD3F84F01BB58340779A70031"/>
  </w:style>
  <w:style w:type="paragraph" w:customStyle="1" w:styleId="281CF3BE336E4FBF829F8A61B6D47F8B">
    <w:name w:val="281CF3BE336E4FBF829F8A61B6D47F8B"/>
    <w:rsid w:val="00570999"/>
  </w:style>
  <w:style w:type="paragraph" w:customStyle="1" w:styleId="56E171C3DC584034A7908C35175A5C8A">
    <w:name w:val="56E171C3DC584034A7908C35175A5C8A"/>
    <w:rsid w:val="00570999"/>
  </w:style>
  <w:style w:type="paragraph" w:customStyle="1" w:styleId="52B279538AD44E4FBE0088F0554076C1">
    <w:name w:val="52B279538AD44E4FBE0088F0554076C1"/>
    <w:rsid w:val="005709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2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2022-06-05T15:22:00Z</dcterms:created>
  <dcterms:modified xsi:type="dcterms:W3CDTF">2022-06-05T16:22:00Z</dcterms:modified>
  <cp:category/>
</cp:coreProperties>
</file>