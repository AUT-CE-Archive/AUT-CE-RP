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500A5E" w14:paraId="085AA4D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9F07114" w14:textId="0BF0863A" w:rsidR="00692703" w:rsidRPr="005121B7" w:rsidRDefault="005121B7" w:rsidP="005121B7">
            <w:pPr>
              <w:pStyle w:val="Title"/>
              <w:bidi/>
              <w:rPr>
                <w:i/>
                <w:iCs/>
                <w:lang w:val="de-DE"/>
              </w:rPr>
            </w:pPr>
            <w:r w:rsidRPr="005121B7">
              <w:rPr>
                <w:rFonts w:hint="cs"/>
                <w:rtl/>
                <w:lang w:val="de-DE"/>
              </w:rPr>
              <w:t>کیوان</w:t>
            </w:r>
            <w:r w:rsidR="00692703" w:rsidRPr="005121B7">
              <w:rPr>
                <w:lang w:val="de-DE"/>
              </w:rPr>
              <w:t xml:space="preserve"> </w:t>
            </w:r>
            <w:r w:rsidRPr="005121B7">
              <w:rPr>
                <w:rStyle w:val="IntenseEmphasis"/>
                <w:rFonts w:hint="cs"/>
                <w:i/>
                <w:iCs w:val="0"/>
                <w:rtl/>
              </w:rPr>
              <w:t>ایپچی حق</w:t>
            </w:r>
          </w:p>
          <w:p w14:paraId="1B901218" w14:textId="122AD88C" w:rsidR="005121B7" w:rsidRPr="005121B7" w:rsidRDefault="005121B7" w:rsidP="005121B7">
            <w:pPr>
              <w:pStyle w:val="ContactInfo"/>
              <w:bidi/>
              <w:contextualSpacing w:val="0"/>
              <w:rPr>
                <w:rFonts w:cs="B Nazanin"/>
                <w:lang w:val="de-DE"/>
              </w:rPr>
            </w:pPr>
            <w:r>
              <w:rPr>
                <w:rFonts w:cs="B Nazanin" w:hint="cs"/>
                <w:rtl/>
                <w:lang w:val="de-DE"/>
              </w:rPr>
              <w:t xml:space="preserve">09197270223 </w:t>
            </w:r>
            <w:r>
              <w:rPr>
                <w:rFonts w:hint="cs"/>
                <w:rtl/>
              </w:rPr>
              <w:t>/ تهران، ایران</w:t>
            </w:r>
          </w:p>
          <w:p w14:paraId="523567F2" w14:textId="7BA288B6" w:rsidR="005121B7" w:rsidRPr="005121B7" w:rsidRDefault="005121B7" w:rsidP="005121B7">
            <w:pPr>
              <w:pStyle w:val="ContactInfoEmphasis"/>
              <w:bidi/>
              <w:contextualSpacing w:val="0"/>
              <w:rPr>
                <w:rStyle w:val="Hyperlink"/>
                <w:rFonts w:hint="cs"/>
                <w:rtl/>
                <w:lang w:bidi="fa-IR"/>
              </w:rPr>
            </w:pPr>
            <w:hyperlink r:id="rId7" w:history="1">
              <w:r w:rsidRPr="005121B7">
                <w:rPr>
                  <w:rStyle w:val="Hyperlink"/>
                  <w:rFonts w:hint="cs"/>
                  <w:rtl/>
                  <w:lang w:val="de-DE"/>
                </w:rPr>
                <w:t>لینکداین</w:t>
              </w:r>
            </w:hyperlink>
            <w:r>
              <w:rPr>
                <w:rStyle w:val="Hyperlink"/>
                <w:rFonts w:hint="cs"/>
                <w:rtl/>
                <w:lang w:val="de-DE"/>
              </w:rPr>
              <w:t xml:space="preserve"> </w:t>
            </w:r>
            <w:sdt>
              <w:sdtPr>
                <w:rPr>
                  <w:rtl/>
                </w:rPr>
                <w:alias w:val="Divider dot:"/>
                <w:tag w:val="Divider dot:"/>
                <w:id w:val="1776126363"/>
                <w:placeholder>
                  <w:docPart w:val="86A703F21821462B8CBAB74D1845A036"/>
                </w:placeholder>
                <w:temporary/>
                <w:showingPlcHdr/>
                <w15:appearance w15:val="hidden"/>
              </w:sdtPr>
              <w:sdtContent>
                <w:r w:rsidRPr="005121B7">
                  <w:rPr>
                    <w:lang w:val="de-DE"/>
                  </w:rPr>
                  <w:t>·</w:t>
                </w:r>
              </w:sdtContent>
            </w:sdt>
            <w:r>
              <w:rPr>
                <w:rFonts w:hint="cs"/>
                <w:rtl/>
              </w:rPr>
              <w:t xml:space="preserve"> </w:t>
            </w:r>
            <w:hyperlink r:id="rId8" w:history="1">
              <w:r w:rsidRPr="005121B7">
                <w:rPr>
                  <w:rStyle w:val="Hyperlink"/>
                  <w:rFonts w:hint="cs"/>
                  <w:rtl/>
                </w:rPr>
                <w:t>گیت هاب</w:t>
              </w:r>
            </w:hyperlink>
            <w:r>
              <w:rPr>
                <w:rFonts w:hint="cs"/>
                <w:rtl/>
              </w:rPr>
              <w:t xml:space="preserve"> </w:t>
            </w:r>
            <w:sdt>
              <w:sdtPr>
                <w:rPr>
                  <w:rtl/>
                </w:rPr>
                <w:alias w:val="Divider dot:"/>
                <w:tag w:val="Divider dot:"/>
                <w:id w:val="1244986834"/>
                <w:placeholder>
                  <w:docPart w:val="2B3A4FB4025D4F37AA4EF820CCEB5432"/>
                </w:placeholder>
                <w:temporary/>
                <w:showingPlcHdr/>
                <w15:appearance w15:val="hidden"/>
              </w:sdtPr>
              <w:sdtContent>
                <w:r w:rsidRPr="005121B7">
                  <w:rPr>
                    <w:lang w:val="de-DE"/>
                  </w:rPr>
                  <w:t>·</w:t>
                </w:r>
              </w:sdtContent>
            </w:sdt>
            <w:r>
              <w:rPr>
                <w:rFonts w:hint="cs"/>
                <w:rtl/>
              </w:rPr>
              <w:t xml:space="preserve"> </w:t>
            </w:r>
            <w:hyperlink r:id="rId9" w:history="1">
              <w:r w:rsidRPr="005121B7">
                <w:rPr>
                  <w:rStyle w:val="Hyperlink"/>
                  <w:lang w:val="de-DE"/>
                </w:rPr>
                <w:t>keivanipchihagh@gmail.com</w:t>
              </w:r>
            </w:hyperlink>
          </w:p>
          <w:p w14:paraId="64B82B1B" w14:textId="09E983AE" w:rsidR="005121B7" w:rsidRPr="00500A5E" w:rsidRDefault="005121B7" w:rsidP="005121B7">
            <w:pPr>
              <w:pStyle w:val="ContactInfoEmphasis"/>
              <w:bidi/>
              <w:contextualSpacing w:val="0"/>
            </w:pPr>
            <w:r>
              <w:rPr>
                <w:rFonts w:hint="cs"/>
                <w:rtl/>
              </w:rPr>
              <w:t xml:space="preserve">مجرد </w:t>
            </w:r>
            <w:sdt>
              <w:sdtPr>
                <w:rPr>
                  <w:rtl/>
                </w:rPr>
                <w:alias w:val="Divider dot:"/>
                <w:tag w:val="Divider dot:"/>
                <w:id w:val="-1652520263"/>
                <w:placeholder>
                  <w:docPart w:val="13F436578D8B4EE6BDBBD080B0F3FF63"/>
                </w:placeholder>
                <w:temporary/>
                <w:showingPlcHdr/>
                <w15:appearance w15:val="hidden"/>
              </w:sdtPr>
              <w:sdtContent>
                <w:r w:rsidRPr="00500A5E">
                  <w:t>·</w:t>
                </w:r>
              </w:sdtContent>
            </w:sdt>
            <w:r>
              <w:rPr>
                <w:rFonts w:hint="cs"/>
                <w:rtl/>
              </w:rPr>
              <w:t xml:space="preserve"> تولد: 12/01/1380 </w:t>
            </w:r>
            <w:sdt>
              <w:sdtPr>
                <w:rPr>
                  <w:rtl/>
                </w:rPr>
                <w:alias w:val="Divider dot:"/>
                <w:tag w:val="Divider dot:"/>
                <w:id w:val="-257375485"/>
                <w:placeholder>
                  <w:docPart w:val="17CE1CB532CD40BE98C91F9B65BF2462"/>
                </w:placeholder>
                <w:temporary/>
                <w:showingPlcHdr/>
                <w15:appearance w15:val="hidden"/>
              </w:sdtPr>
              <w:sdtContent>
                <w:r w:rsidRPr="00500A5E">
                  <w:t>·</w:t>
                </w:r>
              </w:sdtContent>
            </w:sdt>
            <w:r>
              <w:rPr>
                <w:rFonts w:hint="cs"/>
                <w:rtl/>
              </w:rPr>
              <w:t xml:space="preserve"> دانشمند علوم داده </w:t>
            </w:r>
            <w:sdt>
              <w:sdtPr>
                <w:rPr>
                  <w:rtl/>
                </w:rPr>
                <w:alias w:val="Divider dot:"/>
                <w:tag w:val="Divider dot:"/>
                <w:id w:val="2142460873"/>
                <w:placeholder>
                  <w:docPart w:val="309CE98C414549F8AE97C43E1395BD33"/>
                </w:placeholder>
                <w:temporary/>
                <w:showingPlcHdr/>
                <w15:appearance w15:val="hidden"/>
              </w:sdtPr>
              <w:sdtContent>
                <w:r w:rsidRPr="00500A5E">
                  <w:t>·</w:t>
                </w:r>
              </w:sdtContent>
            </w:sdt>
            <w:r>
              <w:rPr>
                <w:rFonts w:hint="cs"/>
                <w:rtl/>
              </w:rPr>
              <w:t xml:space="preserve"> معادمله گر بازار سرمایه</w:t>
            </w:r>
          </w:p>
        </w:tc>
      </w:tr>
      <w:tr w:rsidR="009571D8" w:rsidRPr="00CF1A49" w14:paraId="28F51E32" w14:textId="77777777" w:rsidTr="00692703">
        <w:tc>
          <w:tcPr>
            <w:tcW w:w="9360" w:type="dxa"/>
            <w:tcMar>
              <w:top w:w="432" w:type="dxa"/>
            </w:tcMar>
          </w:tcPr>
          <w:p w14:paraId="1873AE5F" w14:textId="790515D3" w:rsidR="001755A8" w:rsidRPr="00CF1A49" w:rsidRDefault="005121B7" w:rsidP="005121B7">
            <w:pPr>
              <w:bidi/>
              <w:contextualSpacing w:val="0"/>
            </w:pPr>
            <w:r w:rsidRPr="005121B7">
              <w:rPr>
                <w:rFonts w:cs="Times New Roman"/>
                <w:rtl/>
              </w:rPr>
              <w:t>دانشجو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/>
                <w:rtl/>
              </w:rPr>
              <w:t xml:space="preserve"> مهندس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/>
                <w:rtl/>
              </w:rPr>
              <w:t xml:space="preserve"> کامپ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 w:hint="eastAsia"/>
                <w:rtl/>
              </w:rPr>
              <w:t>وتر</w:t>
            </w:r>
            <w:r w:rsidRPr="005121B7">
              <w:rPr>
                <w:rFonts w:cs="Times New Roman"/>
                <w:rtl/>
              </w:rPr>
              <w:t xml:space="preserve"> دانشگاه صنعت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/>
                <w:rtl/>
              </w:rPr>
              <w:t xml:space="preserve"> ام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 w:hint="eastAsia"/>
                <w:rtl/>
              </w:rPr>
              <w:t>رکب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 w:hint="eastAsia"/>
                <w:rtl/>
              </w:rPr>
              <w:t>ر</w:t>
            </w:r>
            <w:r w:rsidRPr="005121B7">
              <w:rPr>
                <w:rFonts w:cs="Times New Roman"/>
                <w:rtl/>
              </w:rPr>
              <w:t xml:space="preserve"> (پل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/>
                <w:rtl/>
              </w:rPr>
              <w:t xml:space="preserve"> تکن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 w:hint="eastAsia"/>
                <w:rtl/>
              </w:rPr>
              <w:t>ک</w:t>
            </w:r>
            <w:r w:rsidRPr="005121B7">
              <w:rPr>
                <w:rFonts w:cs="Times New Roman"/>
                <w:rtl/>
              </w:rPr>
              <w:t xml:space="preserve"> تهران) در حال حاضر در شرکت پ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 w:hint="eastAsia"/>
                <w:rtl/>
              </w:rPr>
              <w:t>ام</w:t>
            </w:r>
            <w:r w:rsidRPr="005121B7">
              <w:rPr>
                <w:rFonts w:cs="Times New Roman"/>
                <w:rtl/>
              </w:rPr>
              <w:t xml:space="preserve"> رسان ب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 w:hint="eastAsia"/>
                <w:rtl/>
              </w:rPr>
              <w:t>ل</w:t>
            </w:r>
            <w:r w:rsidRPr="005121B7">
              <w:rPr>
                <w:rFonts w:cs="Times New Roman"/>
                <w:rtl/>
              </w:rPr>
              <w:t xml:space="preserve"> به عنوان دانشمند داده مشغول به کار هستم.</w:t>
            </w:r>
            <w:r>
              <w:rPr>
                <w:rFonts w:cs="Times New Roman" w:hint="cs"/>
                <w:rtl/>
              </w:rPr>
              <w:t xml:space="preserve"> </w:t>
            </w:r>
            <w:r w:rsidRPr="005121B7">
              <w:rPr>
                <w:rFonts w:cs="Times New Roman"/>
                <w:rtl/>
              </w:rPr>
              <w:t>از آنجا</w:t>
            </w:r>
            <w:r w:rsidRPr="005121B7">
              <w:rPr>
                <w:rFonts w:cs="Times New Roman" w:hint="cs"/>
                <w:rtl/>
              </w:rPr>
              <w:t>یی</w:t>
            </w:r>
            <w:r w:rsidRPr="005121B7">
              <w:rPr>
                <w:rFonts w:cs="Times New Roman"/>
                <w:rtl/>
              </w:rPr>
              <w:t xml:space="preserve"> که در زم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 w:hint="eastAsia"/>
                <w:rtl/>
              </w:rPr>
              <w:t>نه‌ها</w:t>
            </w:r>
            <w:r w:rsidRPr="005121B7">
              <w:rPr>
                <w:rFonts w:cs="Times New Roman" w:hint="cs"/>
                <w:rtl/>
              </w:rPr>
              <w:t>ی</w:t>
            </w:r>
            <w:r w:rsidR="009D7D2A">
              <w:rPr>
                <w:rFonts w:cs="Times New Roman" w:hint="cs"/>
                <w:rtl/>
              </w:rPr>
              <w:t xml:space="preserve"> دادگاه بزرگ، یادگیری ماشین و یادگیری </w:t>
            </w:r>
            <w:r w:rsidRPr="005121B7">
              <w:rPr>
                <w:rFonts w:cs="Times New Roman"/>
                <w:rtl/>
              </w:rPr>
              <w:t>و پردازش زبان طب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 w:hint="eastAsia"/>
                <w:rtl/>
              </w:rPr>
              <w:t>ع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/>
                <w:rtl/>
              </w:rPr>
              <w:t xml:space="preserve"> علاقه‌مند هستم، پروژه‌ها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/>
                <w:rtl/>
              </w:rPr>
              <w:t xml:space="preserve"> عمل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/>
                <w:rtl/>
              </w:rPr>
              <w:t xml:space="preserve"> ز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 w:hint="eastAsia"/>
                <w:rtl/>
              </w:rPr>
              <w:t>اد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/>
                <w:rtl/>
              </w:rPr>
              <w:t xml:space="preserve"> انجام داده‌ام (برا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/>
                <w:rtl/>
              </w:rPr>
              <w:t xml:space="preserve"> اطلاعات ب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 w:hint="eastAsia"/>
                <w:rtl/>
              </w:rPr>
              <w:t>شتر</w:t>
            </w:r>
            <w:r w:rsidRPr="005121B7">
              <w:rPr>
                <w:rFonts w:cs="Times New Roman"/>
                <w:rtl/>
              </w:rPr>
              <w:t xml:space="preserve"> به </w:t>
            </w:r>
            <w:r w:rsidR="009D7D2A">
              <w:rPr>
                <w:rFonts w:cs="Times New Roman" w:hint="cs"/>
                <w:rtl/>
              </w:rPr>
              <w:t>گیت هاب</w:t>
            </w:r>
            <w:r w:rsidRPr="005121B7">
              <w:rPr>
                <w:rFonts w:cs="Times New Roman"/>
                <w:rtl/>
              </w:rPr>
              <w:t xml:space="preserve"> من مراجعه کن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 w:hint="eastAsia"/>
                <w:rtl/>
              </w:rPr>
              <w:t>د</w:t>
            </w:r>
            <w:r w:rsidRPr="005121B7">
              <w:rPr>
                <w:rFonts w:cs="Times New Roman"/>
                <w:rtl/>
              </w:rPr>
              <w:t>) و در بس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 w:hint="eastAsia"/>
                <w:rtl/>
              </w:rPr>
              <w:t>ار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/>
                <w:rtl/>
              </w:rPr>
              <w:t xml:space="preserve"> از مسابقات آنلا</w:t>
            </w:r>
            <w:r w:rsidRPr="005121B7">
              <w:rPr>
                <w:rFonts w:cs="Times New Roman" w:hint="cs"/>
                <w:rtl/>
              </w:rPr>
              <w:t>ی</w:t>
            </w:r>
            <w:r w:rsidRPr="005121B7">
              <w:rPr>
                <w:rFonts w:cs="Times New Roman" w:hint="eastAsia"/>
                <w:rtl/>
              </w:rPr>
              <w:t>ن</w:t>
            </w:r>
            <w:r w:rsidRPr="005121B7">
              <w:rPr>
                <w:rFonts w:cs="Times New Roman"/>
                <w:rtl/>
              </w:rPr>
              <w:t xml:space="preserve"> شرکت کرده‌ام.</w:t>
            </w:r>
          </w:p>
        </w:tc>
      </w:tr>
    </w:tbl>
    <w:p w14:paraId="5E943A08" w14:textId="344355C3" w:rsidR="004E01EB" w:rsidRPr="00CF1A49" w:rsidRDefault="00A8109C" w:rsidP="005121B7">
      <w:pPr>
        <w:pStyle w:val="Heading1"/>
        <w:bidi/>
      </w:pPr>
      <w:r>
        <w:rPr>
          <w:rFonts w:hint="cs"/>
          <w:rtl/>
        </w:rPr>
        <w:t>سوابق کاری</w:t>
      </w:r>
    </w:p>
    <w:tbl>
      <w:tblPr>
        <w:tblW w:w="4975" w:type="pct"/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14:paraId="75A0BE08" w14:textId="77777777" w:rsidTr="006C2B3C">
        <w:tc>
          <w:tcPr>
            <w:tcW w:w="9290" w:type="dxa"/>
          </w:tcPr>
          <w:p w14:paraId="04DC03E2" w14:textId="68440697" w:rsidR="00DA1ED5" w:rsidRPr="00CF1A49" w:rsidRDefault="00DA1ED5" w:rsidP="00DA1ED5">
            <w:pPr>
              <w:pStyle w:val="Heading3"/>
              <w:bidi/>
            </w:pPr>
            <w:r>
              <w:rPr>
                <w:rFonts w:hint="cs"/>
                <w:rtl/>
              </w:rPr>
              <w:t>اسفند 1400 - اکنون</w:t>
            </w:r>
          </w:p>
          <w:p w14:paraId="4F199701" w14:textId="2961CD0D" w:rsidR="00DA1ED5" w:rsidRPr="00E22597" w:rsidRDefault="00DA1ED5" w:rsidP="00DA1ED5">
            <w:pPr>
              <w:pStyle w:val="Heading2"/>
              <w:bidi/>
              <w:rPr>
                <w:sz w:val="22"/>
                <w:szCs w:val="22"/>
              </w:rPr>
            </w:pPr>
            <w:r w:rsidRPr="00DA1ED5">
              <w:rPr>
                <w:rFonts w:hint="cs"/>
                <w:b w:val="0"/>
                <w:smallCaps/>
                <w:rtl/>
              </w:rPr>
              <w:t>دانشمند علوم داده</w:t>
            </w:r>
            <w:r>
              <w:rPr>
                <w:rStyle w:val="SubtleReference"/>
                <w:rFonts w:hint="cs"/>
                <w:rtl/>
              </w:rPr>
              <w:t xml:space="preserve"> / </w:t>
            </w:r>
            <w:hyperlink r:id="rId10" w:history="1">
              <w:r w:rsidRPr="00DA1ED5">
                <w:rPr>
                  <w:rStyle w:val="Hyperlink"/>
                  <w:rFonts w:hint="cs"/>
                  <w:rtl/>
                </w:rPr>
                <w:t>پیام رسان بانکی بله</w:t>
              </w:r>
            </w:hyperlink>
          </w:p>
          <w:p w14:paraId="77899EDF" w14:textId="6A7F6AC8" w:rsidR="00DA1ED5" w:rsidRPr="00CF1A49" w:rsidRDefault="00DA1ED5" w:rsidP="00DA1ED5">
            <w:pPr>
              <w:bidi/>
            </w:pPr>
            <w:r>
              <w:rPr>
                <w:rFonts w:hint="cs"/>
                <w:rtl/>
              </w:rPr>
              <w:t xml:space="preserve">به عنوان دانشمند علوم داده سطح 2، بر روی پروژه های زیادی از جمله مدیریت مالی شخصی و پیش بینی رویگردانی کاربران تازه کار کرده و محصول تولید کرده ام. </w:t>
            </w:r>
          </w:p>
        </w:tc>
      </w:tr>
    </w:tbl>
    <w:p w14:paraId="2AEE4886" w14:textId="7BD35935" w:rsidR="00DA59AA" w:rsidRPr="00CF1A49" w:rsidRDefault="00A8109C" w:rsidP="005121B7">
      <w:pPr>
        <w:pStyle w:val="Heading1"/>
        <w:bidi/>
      </w:pPr>
      <w:r>
        <w:rPr>
          <w:rFonts w:hint="cs"/>
          <w:rtl/>
        </w:rPr>
        <w:t>تحصیلات</w:t>
      </w:r>
    </w:p>
    <w:tbl>
      <w:tblPr>
        <w:tblW w:w="4975" w:type="pct"/>
        <w:tblLook w:val="04A0" w:firstRow="1" w:lastRow="0" w:firstColumn="1" w:lastColumn="0" w:noHBand="0" w:noVBand="1"/>
        <w:tblDescription w:val="Education layout table"/>
      </w:tblPr>
      <w:tblGrid>
        <w:gridCol w:w="9313"/>
      </w:tblGrid>
      <w:tr w:rsidR="001D0BF1" w:rsidRPr="00CF1A49" w14:paraId="4DBB14EA" w14:textId="77777777" w:rsidTr="006C2B3C">
        <w:tc>
          <w:tcPr>
            <w:tcW w:w="9355" w:type="dxa"/>
          </w:tcPr>
          <w:p w14:paraId="1DCC93C8" w14:textId="14585FCE" w:rsidR="00DA1ED5" w:rsidRDefault="00DA1ED5" w:rsidP="00DA1ED5">
            <w:pPr>
              <w:pStyle w:val="Heading3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مرداد 1399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اکنون</w:t>
            </w:r>
          </w:p>
          <w:p w14:paraId="6E1A39F0" w14:textId="16BC6AFE" w:rsidR="00DA1ED5" w:rsidRPr="00CF1A49" w:rsidRDefault="00DA1ED5" w:rsidP="00DA1ED5">
            <w:pPr>
              <w:pStyle w:val="Heading3"/>
              <w:bidi/>
            </w:pPr>
            <w:r w:rsidRPr="00DA1ED5">
              <w:rPr>
                <w:rFonts w:hint="cs"/>
                <w:color w:val="1D824C" w:themeColor="accent1"/>
                <w:sz w:val="26"/>
                <w:szCs w:val="26"/>
                <w:rtl/>
              </w:rPr>
              <w:t>کارشناسی مهندسی کامپیوتر</w:t>
            </w:r>
            <w:r>
              <w:rPr>
                <w:rFonts w:hint="cs"/>
                <w:rtl/>
              </w:rPr>
              <w:t xml:space="preserve"> / دانشگاه صنعتی امیرکبیر</w:t>
            </w:r>
          </w:p>
          <w:p w14:paraId="7F80B82C" w14:textId="77777777" w:rsidR="00DA1ED5" w:rsidRDefault="00DA1ED5" w:rsidP="00DA1E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دانشجو ترم 6 با معدل کل بالای 16.5 </w:t>
            </w:r>
            <w:r w:rsidR="009A535F">
              <w:rPr>
                <w:rFonts w:hint="cs"/>
                <w:rtl/>
              </w:rPr>
              <w:t>در زیر شاخه های هوش مصنوعی و مهندسی نرم افزار بوده و به طور مختصر دروس زیر را گذرانده ام:</w:t>
            </w:r>
          </w:p>
          <w:p w14:paraId="014C4113" w14:textId="77777777" w:rsidR="009A535F" w:rsidRDefault="009A535F" w:rsidP="009A535F">
            <w:pPr>
              <w:pStyle w:val="ListParagraph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مبانی هوش مصنوعی کاربردی</w:t>
            </w:r>
          </w:p>
          <w:p w14:paraId="347C65F1" w14:textId="77777777" w:rsidR="009A535F" w:rsidRDefault="009A535F" w:rsidP="009A535F">
            <w:pPr>
              <w:pStyle w:val="ListParagraph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ساختمان داده و الگوریتم ها</w:t>
            </w:r>
          </w:p>
          <w:p w14:paraId="6A5EB10C" w14:textId="68105960" w:rsidR="009A535F" w:rsidRPr="00CF1A49" w:rsidRDefault="009A535F" w:rsidP="009A535F">
            <w:pPr>
              <w:pStyle w:val="ListParagraph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اصول طراحی الگوریتم ها</w:t>
            </w:r>
          </w:p>
        </w:tc>
      </w:tr>
      <w:tr w:rsidR="00F61DF9" w:rsidRPr="00CF1A49" w14:paraId="3C68F462" w14:textId="77777777" w:rsidTr="006C2B3C">
        <w:tc>
          <w:tcPr>
            <w:tcW w:w="9355" w:type="dxa"/>
          </w:tcPr>
          <w:p w14:paraId="324568AE" w14:textId="1B64B13E" w:rsidR="009A535F" w:rsidRDefault="009A535F" w:rsidP="009A535F">
            <w:pPr>
              <w:pStyle w:val="Heading3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1399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1396</w:t>
            </w:r>
          </w:p>
          <w:p w14:paraId="2350CCFE" w14:textId="047F34D2" w:rsidR="009A535F" w:rsidRDefault="009A535F" w:rsidP="009A535F">
            <w:pPr>
              <w:pStyle w:val="Heading3"/>
              <w:bidi/>
              <w:rPr>
                <w:rtl/>
              </w:rPr>
            </w:pPr>
            <w:r w:rsidRPr="009A535F">
              <w:rPr>
                <w:rFonts w:hint="cs"/>
                <w:color w:val="1D824C" w:themeColor="accent1"/>
                <w:sz w:val="26"/>
                <w:szCs w:val="26"/>
                <w:rtl/>
              </w:rPr>
              <w:t>دیپلم</w:t>
            </w:r>
            <w:r>
              <w:rPr>
                <w:rFonts w:hint="cs"/>
                <w:rtl/>
              </w:rPr>
              <w:t xml:space="preserve"> / دبیرستان غیردولتی علامه طباطبایی</w:t>
            </w:r>
          </w:p>
          <w:p w14:paraId="0C01CED8" w14:textId="5DE29348" w:rsidR="00F61DF9" w:rsidRDefault="009A535F" w:rsidP="009A535F">
            <w:pPr>
              <w:pStyle w:val="Heading3"/>
              <w:bidi/>
            </w:pPr>
            <w:r>
              <w:rPr>
                <w:rFonts w:hint="cs"/>
                <w:rtl/>
              </w:rPr>
              <w:t>با معدل بالای 19.10 در تمام طول سه سال تحصیل در رشته ریاضیات و علوم.</w:t>
            </w:r>
          </w:p>
        </w:tc>
      </w:tr>
    </w:tbl>
    <w:p w14:paraId="21742B1F" w14:textId="2804A53D" w:rsidR="00486277" w:rsidRPr="00CF1A49" w:rsidRDefault="00A8109C" w:rsidP="005121B7">
      <w:pPr>
        <w:pStyle w:val="Heading1"/>
        <w:bidi/>
      </w:pPr>
      <w:r>
        <w:rPr>
          <w:rFonts w:hint="cs"/>
          <w:rtl/>
        </w:rPr>
        <w:t>مهارت ها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48181BF" w14:textId="77777777" w:rsidTr="00CF1A49">
        <w:tc>
          <w:tcPr>
            <w:tcW w:w="4675" w:type="dxa"/>
          </w:tcPr>
          <w:p w14:paraId="7B6B4449" w14:textId="1A3D94B8" w:rsidR="009A535F" w:rsidRDefault="009A535F" w:rsidP="009A535F">
            <w:pPr>
              <w:pStyle w:val="ListBullet"/>
              <w:bidi/>
              <w:contextualSpacing w:val="0"/>
            </w:pPr>
            <w:r>
              <w:rPr>
                <w:rFonts w:hint="cs"/>
                <w:rtl/>
              </w:rPr>
              <w:t xml:space="preserve">(پروژه) </w:t>
            </w:r>
            <w:hyperlink r:id="rId11" w:history="1">
              <w:r w:rsidR="00B2092C" w:rsidRPr="00B2092C">
                <w:rPr>
                  <w:rStyle w:val="Hyperlink"/>
                  <w:rFonts w:hint="cs"/>
                  <w:rtl/>
                </w:rPr>
                <w:t>ارزیابی درجه پیام های درج شده توییتر</w:t>
              </w:r>
            </w:hyperlink>
          </w:p>
          <w:p w14:paraId="6894A9C6" w14:textId="05EB7C49" w:rsidR="009A535F" w:rsidRDefault="009A535F" w:rsidP="009A535F">
            <w:pPr>
              <w:pStyle w:val="ListBullet"/>
              <w:bidi/>
              <w:contextualSpacing w:val="0"/>
            </w:pPr>
            <w:r>
              <w:rPr>
                <w:rFonts w:hint="cs"/>
                <w:rtl/>
              </w:rPr>
              <w:t xml:space="preserve">(پروژه) </w:t>
            </w:r>
            <w:hyperlink r:id="rId12" w:history="1">
              <w:r w:rsidRPr="009A535F">
                <w:rPr>
                  <w:rStyle w:val="Hyperlink"/>
                  <w:rFonts w:hint="cs"/>
                  <w:rtl/>
                </w:rPr>
                <w:t>پردازش زبان طبیعی با دادگاه فاجعه توییتر</w:t>
              </w:r>
            </w:hyperlink>
          </w:p>
          <w:p w14:paraId="2160D4FD" w14:textId="2C3EE450" w:rsidR="009A535F" w:rsidRPr="006E1507" w:rsidRDefault="009A535F" w:rsidP="009A535F">
            <w:pPr>
              <w:pStyle w:val="ListBullet"/>
              <w:bidi/>
              <w:contextualSpacing w:val="0"/>
            </w:pPr>
            <w:r>
              <w:rPr>
                <w:rFonts w:hint="cs"/>
                <w:rtl/>
              </w:rPr>
              <w:t xml:space="preserve">(دوره) </w:t>
            </w:r>
            <w:hyperlink r:id="rId13" w:history="1">
              <w:r w:rsidRPr="009A535F">
                <w:rPr>
                  <w:rStyle w:val="Hyperlink"/>
                  <w:rFonts w:hint="cs"/>
                  <w:rtl/>
                </w:rPr>
                <w:t>دیتاکمپ – مسییر شغلی</w:t>
              </w:r>
            </w:hyperlink>
          </w:p>
        </w:tc>
        <w:tc>
          <w:tcPr>
            <w:tcW w:w="4675" w:type="dxa"/>
            <w:tcMar>
              <w:left w:w="360" w:type="dxa"/>
            </w:tcMar>
          </w:tcPr>
          <w:p w14:paraId="1AD7B086" w14:textId="03BB8EDA" w:rsidR="003A0632" w:rsidRPr="006E1507" w:rsidRDefault="009A535F" w:rsidP="005121B7">
            <w:pPr>
              <w:pStyle w:val="ListBullet"/>
              <w:bidi/>
              <w:contextualSpacing w:val="0"/>
            </w:pPr>
            <w:r>
              <w:rPr>
                <w:rFonts w:hint="cs"/>
                <w:rtl/>
              </w:rPr>
              <w:t>مسلط به زبان انگلیسی (آیلتس 6.5 آکادمیک)</w:t>
            </w:r>
          </w:p>
          <w:p w14:paraId="5F9BD603" w14:textId="02E015EE" w:rsidR="001E3120" w:rsidRPr="006E1507" w:rsidRDefault="009A535F" w:rsidP="005121B7">
            <w:pPr>
              <w:pStyle w:val="ListBullet"/>
              <w:bidi/>
              <w:contextualSpacing w:val="0"/>
            </w:pPr>
            <w:r>
              <w:rPr>
                <w:rFonts w:hint="cs"/>
                <w:rtl/>
              </w:rPr>
              <w:t>مبتدی در زبان آلمانی</w:t>
            </w:r>
          </w:p>
          <w:p w14:paraId="5CC3EE17" w14:textId="588D04FF" w:rsidR="001E3120" w:rsidRDefault="009A535F" w:rsidP="005121B7">
            <w:pPr>
              <w:pStyle w:val="ListBullet"/>
              <w:bidi/>
              <w:contextualSpacing w:val="0"/>
            </w:pPr>
            <w:r>
              <w:rPr>
                <w:rFonts w:hint="cs"/>
                <w:rtl/>
              </w:rPr>
              <w:t>مهارت در کار تیمی و مدیریت</w:t>
            </w:r>
          </w:p>
          <w:p w14:paraId="3484E9A6" w14:textId="61CE5E97" w:rsidR="003E4935" w:rsidRDefault="009A535F" w:rsidP="005121B7">
            <w:pPr>
              <w:pStyle w:val="ListBullet"/>
              <w:bidi/>
              <w:contextualSpacing w:val="0"/>
            </w:pPr>
            <w:r>
              <w:rPr>
                <w:rFonts w:hint="cs"/>
                <w:rtl/>
              </w:rPr>
              <w:t xml:space="preserve">زبان ها: </w:t>
            </w:r>
            <w:r w:rsidRPr="009A535F">
              <w:t>Java, C</w:t>
            </w:r>
            <w:r>
              <w:t>++, C#, Python</w:t>
            </w:r>
          </w:p>
          <w:p w14:paraId="786E24AA" w14:textId="02EF37BF" w:rsidR="003E4935" w:rsidRPr="006E1507" w:rsidRDefault="009A535F" w:rsidP="009A535F">
            <w:pPr>
              <w:pStyle w:val="ListBullet"/>
              <w:bidi/>
              <w:contextualSpacing w:val="0"/>
            </w:pPr>
            <w:r>
              <w:rPr>
                <w:rFonts w:hint="cs"/>
                <w:rtl/>
                <w:lang w:bidi="fa-IR"/>
              </w:rPr>
              <w:t xml:space="preserve">قالب ها: </w:t>
            </w:r>
            <w:r>
              <w:rPr>
                <w:lang w:bidi="fa-IR"/>
              </w:rPr>
              <w:t>Django, ReactJS, Spark, Keras</w:t>
            </w:r>
          </w:p>
        </w:tc>
      </w:tr>
    </w:tbl>
    <w:p w14:paraId="675B5D1E" w14:textId="485A538C" w:rsidR="00AD782D" w:rsidRPr="00CF1A49" w:rsidRDefault="00A8109C" w:rsidP="005121B7">
      <w:pPr>
        <w:pStyle w:val="Heading1"/>
        <w:bidi/>
      </w:pPr>
      <w:r>
        <w:rPr>
          <w:rFonts w:hint="cs"/>
          <w:rtl/>
        </w:rPr>
        <w:t>انتشارات</w:t>
      </w:r>
    </w:p>
    <w:p w14:paraId="371034D8" w14:textId="3BD74EE0" w:rsidR="00B51D1B" w:rsidRDefault="00B2092C" w:rsidP="005121B7">
      <w:pPr>
        <w:bidi/>
      </w:pPr>
      <w:r>
        <w:rPr>
          <w:rFonts w:hint="cs"/>
          <w:rtl/>
        </w:rPr>
        <w:t>تا کنون مقاله یا کتابی به شکل رسمی منتشر نکرده ام.</w:t>
      </w:r>
    </w:p>
    <w:p w14:paraId="56D5A537" w14:textId="33E5E551" w:rsidR="00FD739D" w:rsidRDefault="00A8109C" w:rsidP="005121B7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افتخارات</w:t>
      </w:r>
    </w:p>
    <w:p w14:paraId="3074C63F" w14:textId="0DEAE06D" w:rsidR="005F1B37" w:rsidRPr="00FD739D" w:rsidRDefault="005F1B37" w:rsidP="005F1B37">
      <w:pPr>
        <w:pStyle w:val="ContactInfoEmphasis"/>
        <w:bidi/>
        <w:jc w:val="left"/>
        <w:rPr>
          <w:sz w:val="24"/>
          <w:szCs w:val="24"/>
        </w:rPr>
      </w:pPr>
      <w:r w:rsidRPr="005F1B37">
        <w:rPr>
          <w:rFonts w:hint="cs"/>
          <w:b w:val="0"/>
          <w:color w:val="595959" w:themeColor="text1" w:themeTint="A6"/>
          <w:rtl/>
        </w:rPr>
        <w:t xml:space="preserve">1400 </w:t>
      </w:r>
      <w:r w:rsidRPr="005F1B37">
        <w:rPr>
          <w:b w:val="0"/>
          <w:color w:val="595959" w:themeColor="text1" w:themeTint="A6"/>
          <w:rtl/>
        </w:rPr>
        <w:t>–</w:t>
      </w:r>
      <w:r w:rsidRPr="005F1B37">
        <w:rPr>
          <w:rFonts w:hint="cs"/>
          <w:b w:val="0"/>
          <w:color w:val="595959" w:themeColor="text1" w:themeTint="A6"/>
          <w:rtl/>
        </w:rPr>
        <w:t xml:space="preserve"> 1398:</w:t>
      </w:r>
      <w:r>
        <w:rPr>
          <w:rFonts w:hint="cs"/>
          <w:sz w:val="24"/>
          <w:szCs w:val="24"/>
          <w:rtl/>
        </w:rPr>
        <w:t xml:space="preserve"> </w:t>
      </w:r>
      <w:r w:rsidRPr="005F1B37">
        <w:rPr>
          <w:rFonts w:hint="cs"/>
          <w:sz w:val="28"/>
          <w:szCs w:val="28"/>
          <w:rtl/>
        </w:rPr>
        <w:t>مجتمع فنی تهران</w:t>
      </w:r>
    </w:p>
    <w:p w14:paraId="05959E64" w14:textId="281DB2A3" w:rsidR="005F1B37" w:rsidRDefault="005F1B37" w:rsidP="005F1B37">
      <w:pPr>
        <w:bidi/>
      </w:pPr>
      <w:r>
        <w:rPr>
          <w:rFonts w:hint="cs"/>
          <w:rtl/>
        </w:rPr>
        <w:t>در طول این دوره موفق به گذراندن دوره های زیر شده ام:</w:t>
      </w:r>
    </w:p>
    <w:p w14:paraId="743C6C0F" w14:textId="1C36537F" w:rsidR="005F1B37" w:rsidRDefault="005F1B37" w:rsidP="005F1B37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توسعه قالب سمت کاربر سایت</w:t>
      </w:r>
    </w:p>
    <w:p w14:paraId="6B2DF3FE" w14:textId="080A906C" w:rsidR="005F1B37" w:rsidRDefault="005F1B37" w:rsidP="005F1B37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توسعه و نگهداری پایگاه داده</w:t>
      </w:r>
    </w:p>
    <w:p w14:paraId="185328F9" w14:textId="2A0BDC3B" w:rsidR="005F1B37" w:rsidRDefault="005F1B37" w:rsidP="005F1B37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توسعه سمت سرور سایت</w:t>
      </w:r>
    </w:p>
    <w:p w14:paraId="240C9B7A" w14:textId="190E2217" w:rsidR="005F1B37" w:rsidRDefault="005F1B37" w:rsidP="005F1B37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طراحی الگوریتم و ساختمان داده ها</w:t>
      </w:r>
    </w:p>
    <w:p w14:paraId="4E3E8E38" w14:textId="0D03C8C9" w:rsidR="005F1B37" w:rsidRDefault="005F1B37" w:rsidP="005F1B37">
      <w:pPr>
        <w:bidi/>
        <w:rPr>
          <w:rtl/>
        </w:rPr>
      </w:pPr>
    </w:p>
    <w:p w14:paraId="0DA880C3" w14:textId="1A714071" w:rsidR="005F1B37" w:rsidRPr="00FD739D" w:rsidRDefault="005F1B37" w:rsidP="005F1B37">
      <w:pPr>
        <w:pStyle w:val="ContactInfoEmphasis"/>
        <w:bidi/>
        <w:jc w:val="left"/>
        <w:rPr>
          <w:rFonts w:hint="cs"/>
          <w:sz w:val="24"/>
          <w:szCs w:val="24"/>
          <w:rtl/>
          <w:lang w:bidi="fa-IR"/>
        </w:rPr>
      </w:pPr>
      <w:r>
        <w:rPr>
          <w:rFonts w:hint="cs"/>
          <w:b w:val="0"/>
          <w:color w:val="595959" w:themeColor="text1" w:themeTint="A6"/>
          <w:rtl/>
        </w:rPr>
        <w:t>مرداد 1401</w:t>
      </w:r>
      <w:r w:rsidRPr="005F1B37">
        <w:rPr>
          <w:rFonts w:hint="cs"/>
          <w:b w:val="0"/>
          <w:color w:val="595959" w:themeColor="text1" w:themeTint="A6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کورسرا - </w:t>
      </w:r>
      <w:r>
        <w:rPr>
          <w:sz w:val="24"/>
          <w:szCs w:val="24"/>
        </w:rPr>
        <w:t>DeepLearning.A</w:t>
      </w:r>
      <w:r>
        <w:rPr>
          <w:sz w:val="24"/>
          <w:szCs w:val="24"/>
        </w:rPr>
        <w:t>I</w:t>
      </w:r>
    </w:p>
    <w:p w14:paraId="653A6E5B" w14:textId="09913588" w:rsidR="005F1B37" w:rsidRDefault="005F1B37" w:rsidP="005F1B37">
      <w:pPr>
        <w:bidi/>
        <w:rPr>
          <w:rFonts w:cs="Times New Roman"/>
          <w:rtl/>
        </w:rPr>
      </w:pPr>
      <w:r w:rsidRPr="005F1B37">
        <w:rPr>
          <w:rFonts w:cs="Times New Roman"/>
          <w:rtl/>
        </w:rPr>
        <w:t>پ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 w:hint="eastAsia"/>
          <w:rtl/>
        </w:rPr>
        <w:t>اده</w:t>
      </w:r>
      <w:r w:rsidRPr="005F1B37">
        <w:rPr>
          <w:rFonts w:cs="Times New Roman"/>
          <w:rtl/>
        </w:rPr>
        <w:t xml:space="preserve"> ساز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/>
          <w:rtl/>
        </w:rPr>
        <w:t xml:space="preserve"> 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 w:hint="eastAsia"/>
          <w:rtl/>
        </w:rPr>
        <w:t>ک</w:t>
      </w:r>
      <w:r w:rsidRPr="005F1B37">
        <w:rPr>
          <w:rFonts w:cs="Times New Roman"/>
          <w:rtl/>
        </w:rPr>
        <w:t xml:space="preserve"> شبکه عصب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/>
          <w:rtl/>
        </w:rPr>
        <w:t xml:space="preserve"> ساده از ابتدا، اضافه کردن تغ</w:t>
      </w:r>
      <w:r w:rsidRPr="005F1B37">
        <w:rPr>
          <w:rFonts w:cs="Times New Roman" w:hint="cs"/>
          <w:rtl/>
        </w:rPr>
        <w:t>یی</w:t>
      </w:r>
      <w:r w:rsidRPr="005F1B37">
        <w:rPr>
          <w:rFonts w:cs="Times New Roman" w:hint="eastAsia"/>
          <w:rtl/>
        </w:rPr>
        <w:t>رات</w:t>
      </w:r>
      <w:r w:rsidRPr="005F1B37">
        <w:rPr>
          <w:rFonts w:cs="Times New Roman"/>
          <w:rtl/>
        </w:rPr>
        <w:t xml:space="preserve"> و انجام آزما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 w:hint="eastAsia"/>
          <w:rtl/>
        </w:rPr>
        <w:t>ش</w:t>
      </w:r>
      <w:r w:rsidRPr="005F1B37">
        <w:rPr>
          <w:rFonts w:cs="Times New Roman"/>
          <w:rtl/>
        </w:rPr>
        <w:t xml:space="preserve"> با استفاده از پا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 w:hint="eastAsia"/>
          <w:rtl/>
        </w:rPr>
        <w:t>تون</w:t>
      </w:r>
      <w:r w:rsidRPr="005F1B37">
        <w:rPr>
          <w:rFonts w:cs="Times New Roman"/>
          <w:rtl/>
        </w:rPr>
        <w:t>.</w:t>
      </w:r>
    </w:p>
    <w:p w14:paraId="22BF694A" w14:textId="24370F48" w:rsidR="005F1B37" w:rsidRDefault="005F1B37" w:rsidP="005F1B37">
      <w:pPr>
        <w:bidi/>
        <w:rPr>
          <w:rFonts w:cs="Times New Roman"/>
          <w:rtl/>
        </w:rPr>
      </w:pPr>
    </w:p>
    <w:p w14:paraId="367D9D88" w14:textId="7D2CB9FE" w:rsidR="005F1B37" w:rsidRPr="00FD739D" w:rsidRDefault="005F1B37" w:rsidP="005F1B37">
      <w:pPr>
        <w:pStyle w:val="ContactInfoEmphasis"/>
        <w:bidi/>
        <w:jc w:val="left"/>
        <w:rPr>
          <w:sz w:val="24"/>
          <w:szCs w:val="24"/>
        </w:rPr>
      </w:pPr>
      <w:r w:rsidRPr="005F1B37">
        <w:rPr>
          <w:rFonts w:hint="cs"/>
          <w:b w:val="0"/>
          <w:color w:val="595959" w:themeColor="text1" w:themeTint="A6"/>
          <w:rtl/>
        </w:rPr>
        <w:t xml:space="preserve">1400 </w:t>
      </w:r>
      <w:r w:rsidRPr="005F1B37">
        <w:rPr>
          <w:b w:val="0"/>
          <w:color w:val="595959" w:themeColor="text1" w:themeTint="A6"/>
          <w:rtl/>
        </w:rPr>
        <w:t>–</w:t>
      </w:r>
      <w:r w:rsidRPr="005F1B37">
        <w:rPr>
          <w:rFonts w:hint="cs"/>
          <w:b w:val="0"/>
          <w:color w:val="595959" w:themeColor="text1" w:themeTint="A6"/>
          <w:rtl/>
        </w:rPr>
        <w:t xml:space="preserve"> </w:t>
      </w:r>
      <w:r>
        <w:rPr>
          <w:rFonts w:hint="cs"/>
          <w:b w:val="0"/>
          <w:color w:val="595959" w:themeColor="text1" w:themeTint="A6"/>
          <w:rtl/>
        </w:rPr>
        <w:t>1399</w:t>
      </w:r>
      <w:r w:rsidRPr="005F1B37">
        <w:rPr>
          <w:rFonts w:hint="cs"/>
          <w:b w:val="0"/>
          <w:color w:val="595959" w:themeColor="text1" w:themeTint="A6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8"/>
          <w:szCs w:val="28"/>
          <w:rtl/>
        </w:rPr>
        <w:t>کوئرا کالج</w:t>
      </w:r>
    </w:p>
    <w:p w14:paraId="34EBFC4F" w14:textId="77777777" w:rsidR="005F1B37" w:rsidRDefault="005F1B37" w:rsidP="005F1B37">
      <w:pPr>
        <w:bidi/>
      </w:pPr>
      <w:r>
        <w:rPr>
          <w:rFonts w:cs="Times New Roman"/>
          <w:rtl/>
        </w:rPr>
        <w:t>من دوره 60 ساعته را برا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تخصص در روش ها و آمار 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ادگ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ر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ماش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ن</w:t>
      </w:r>
      <w:r>
        <w:rPr>
          <w:rFonts w:cs="Times New Roman"/>
          <w:rtl/>
        </w:rPr>
        <w:t xml:space="preserve"> گذرانده ام. به و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ژه</w:t>
      </w:r>
      <w:r>
        <w:rPr>
          <w:rFonts w:cs="Times New Roman"/>
          <w:rtl/>
        </w:rPr>
        <w:t>:</w:t>
      </w:r>
    </w:p>
    <w:p w14:paraId="5C3B2815" w14:textId="3B66FF4E" w:rsidR="005F1B37" w:rsidRDefault="005F1B37" w:rsidP="005F1B37">
      <w:pPr>
        <w:pStyle w:val="ListParagraph"/>
        <w:numPr>
          <w:ilvl w:val="0"/>
          <w:numId w:val="22"/>
        </w:numPr>
        <w:bidi/>
      </w:pPr>
      <w:r w:rsidRPr="005F1B37">
        <w:rPr>
          <w:rFonts w:cs="Times New Roman"/>
          <w:rtl/>
        </w:rPr>
        <w:t>پا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 w:hint="eastAsia"/>
          <w:rtl/>
        </w:rPr>
        <w:t>تون</w:t>
      </w:r>
      <w:r w:rsidRPr="005F1B37">
        <w:rPr>
          <w:rFonts w:cs="Times New Roman"/>
          <w:rtl/>
        </w:rPr>
        <w:t xml:space="preserve"> برا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/>
          <w:rtl/>
        </w:rPr>
        <w:t xml:space="preserve"> داده کاو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/>
          <w:rtl/>
        </w:rPr>
        <w:t xml:space="preserve"> و آمار</w:t>
      </w:r>
    </w:p>
    <w:p w14:paraId="0FD611BB" w14:textId="3202881A" w:rsidR="00567691" w:rsidRDefault="005F1B37" w:rsidP="005F1B37">
      <w:pPr>
        <w:pStyle w:val="ListParagraph"/>
        <w:numPr>
          <w:ilvl w:val="0"/>
          <w:numId w:val="22"/>
        </w:numPr>
        <w:bidi/>
        <w:rPr>
          <w:rFonts w:cs="Times New Roman"/>
        </w:rPr>
      </w:pPr>
      <w:r w:rsidRPr="005F1B37">
        <w:rPr>
          <w:rFonts w:cs="Times New Roman"/>
          <w:rtl/>
        </w:rPr>
        <w:t>رگرس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 w:hint="eastAsia"/>
          <w:rtl/>
        </w:rPr>
        <w:t>ون</w:t>
      </w:r>
      <w:r w:rsidRPr="005F1B37">
        <w:rPr>
          <w:rFonts w:cs="Times New Roman"/>
          <w:rtl/>
        </w:rPr>
        <w:t xml:space="preserve"> و طبقه بند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/>
          <w:rtl/>
        </w:rPr>
        <w:t xml:space="preserve"> در 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 w:hint="eastAsia"/>
          <w:rtl/>
        </w:rPr>
        <w:t>ادگ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 w:hint="eastAsia"/>
          <w:rtl/>
        </w:rPr>
        <w:t>ر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/>
          <w:rtl/>
        </w:rPr>
        <w:t xml:space="preserve"> ماش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 w:hint="eastAsia"/>
          <w:rtl/>
        </w:rPr>
        <w:t>ن</w:t>
      </w:r>
      <w:r w:rsidRPr="005F1B37">
        <w:rPr>
          <w:rFonts w:cs="Times New Roman" w:hint="cs"/>
          <w:rtl/>
        </w:rPr>
        <w:t>ی</w:t>
      </w:r>
    </w:p>
    <w:p w14:paraId="262C105C" w14:textId="77777777" w:rsidR="004E1C04" w:rsidRPr="004E1C04" w:rsidRDefault="004E1C04" w:rsidP="004E1C04">
      <w:pPr>
        <w:bidi/>
        <w:rPr>
          <w:rFonts w:cs="Times New Roman"/>
        </w:rPr>
      </w:pPr>
    </w:p>
    <w:p w14:paraId="2EDBFF14" w14:textId="513BDB8F" w:rsidR="004E1C04" w:rsidRPr="00FD739D" w:rsidRDefault="004E1C04" w:rsidP="004E1C04">
      <w:pPr>
        <w:pStyle w:val="ContactInfoEmphasis"/>
        <w:bidi/>
        <w:jc w:val="left"/>
        <w:rPr>
          <w:sz w:val="24"/>
          <w:szCs w:val="24"/>
        </w:rPr>
      </w:pPr>
      <w:r w:rsidRPr="005F1B37">
        <w:rPr>
          <w:rFonts w:hint="cs"/>
          <w:b w:val="0"/>
          <w:color w:val="595959" w:themeColor="text1" w:themeTint="A6"/>
          <w:rtl/>
        </w:rPr>
        <w:t>1400: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دیتاکمپ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مسیر شغلی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دانشمند یادگیری ماشین</w:t>
      </w:r>
    </w:p>
    <w:p w14:paraId="48D5610E" w14:textId="77777777" w:rsidR="004E1C04" w:rsidRDefault="004E1C04" w:rsidP="004E1C04">
      <w:pPr>
        <w:bidi/>
      </w:pPr>
      <w:r>
        <w:rPr>
          <w:rFonts w:cs="Times New Roman"/>
          <w:rtl/>
        </w:rPr>
        <w:t>من دوره 60 ساعته را برا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تخصص در روش ها و آمار 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ادگ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ر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ماش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ن</w:t>
      </w:r>
      <w:r>
        <w:rPr>
          <w:rFonts w:cs="Times New Roman"/>
          <w:rtl/>
        </w:rPr>
        <w:t xml:space="preserve"> گذرانده ام. به و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ژه</w:t>
      </w:r>
      <w:r>
        <w:rPr>
          <w:rFonts w:cs="Times New Roman"/>
          <w:rtl/>
        </w:rPr>
        <w:t>:</w:t>
      </w:r>
    </w:p>
    <w:p w14:paraId="3CF9382B" w14:textId="77777777" w:rsidR="004E1C04" w:rsidRDefault="004E1C04" w:rsidP="004E1C04">
      <w:pPr>
        <w:pStyle w:val="ListParagraph"/>
        <w:numPr>
          <w:ilvl w:val="0"/>
          <w:numId w:val="22"/>
        </w:numPr>
        <w:bidi/>
      </w:pPr>
      <w:r w:rsidRPr="005F1B37">
        <w:rPr>
          <w:rFonts w:cs="Times New Roman"/>
          <w:rtl/>
        </w:rPr>
        <w:t>پا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 w:hint="eastAsia"/>
          <w:rtl/>
        </w:rPr>
        <w:t>تون</w:t>
      </w:r>
      <w:r w:rsidRPr="005F1B37">
        <w:rPr>
          <w:rFonts w:cs="Times New Roman"/>
          <w:rtl/>
        </w:rPr>
        <w:t xml:space="preserve"> برا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/>
          <w:rtl/>
        </w:rPr>
        <w:t xml:space="preserve"> داده کاو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/>
          <w:rtl/>
        </w:rPr>
        <w:t xml:space="preserve"> و آمار</w:t>
      </w:r>
    </w:p>
    <w:p w14:paraId="3FEC9A8B" w14:textId="77777777" w:rsidR="004E1C04" w:rsidRDefault="004E1C04" w:rsidP="004E1C04">
      <w:pPr>
        <w:pStyle w:val="ListParagraph"/>
        <w:numPr>
          <w:ilvl w:val="0"/>
          <w:numId w:val="22"/>
        </w:numPr>
        <w:bidi/>
        <w:rPr>
          <w:rFonts w:cs="Times New Roman"/>
        </w:rPr>
      </w:pPr>
      <w:r w:rsidRPr="005F1B37">
        <w:rPr>
          <w:rFonts w:cs="Times New Roman"/>
          <w:rtl/>
        </w:rPr>
        <w:t>رگرس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 w:hint="eastAsia"/>
          <w:rtl/>
        </w:rPr>
        <w:t>ون</w:t>
      </w:r>
      <w:r w:rsidRPr="005F1B37">
        <w:rPr>
          <w:rFonts w:cs="Times New Roman"/>
          <w:rtl/>
        </w:rPr>
        <w:t xml:space="preserve"> و طبقه بند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/>
          <w:rtl/>
        </w:rPr>
        <w:t xml:space="preserve"> در 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 w:hint="eastAsia"/>
          <w:rtl/>
        </w:rPr>
        <w:t>ادگ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 w:hint="eastAsia"/>
          <w:rtl/>
        </w:rPr>
        <w:t>ر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/>
          <w:rtl/>
        </w:rPr>
        <w:t xml:space="preserve"> ماش</w:t>
      </w:r>
      <w:r w:rsidRPr="005F1B37">
        <w:rPr>
          <w:rFonts w:cs="Times New Roman" w:hint="cs"/>
          <w:rtl/>
        </w:rPr>
        <w:t>ی</w:t>
      </w:r>
      <w:r w:rsidRPr="005F1B37">
        <w:rPr>
          <w:rFonts w:cs="Times New Roman" w:hint="eastAsia"/>
          <w:rtl/>
        </w:rPr>
        <w:t>ن</w:t>
      </w:r>
      <w:r w:rsidRPr="005F1B37">
        <w:rPr>
          <w:rFonts w:cs="Times New Roman" w:hint="cs"/>
          <w:rtl/>
        </w:rPr>
        <w:t>ی</w:t>
      </w:r>
    </w:p>
    <w:p w14:paraId="38D7A117" w14:textId="77777777" w:rsidR="004E1C04" w:rsidRPr="004E1C04" w:rsidRDefault="004E1C04" w:rsidP="004E1C04">
      <w:pPr>
        <w:bidi/>
        <w:rPr>
          <w:rFonts w:cs="Times New Roman"/>
          <w:rtl/>
        </w:rPr>
      </w:pPr>
    </w:p>
    <w:p w14:paraId="43FDB2F1" w14:textId="77777777" w:rsidR="005F1B37" w:rsidRDefault="005F1B37" w:rsidP="005F1B37">
      <w:pPr>
        <w:bidi/>
      </w:pPr>
    </w:p>
    <w:p w14:paraId="2661D8CF" w14:textId="6E9E31CA" w:rsidR="00567691" w:rsidRPr="00FD739D" w:rsidRDefault="00567691" w:rsidP="005121B7">
      <w:pPr>
        <w:pStyle w:val="ContactInfoEmphasis"/>
        <w:bidi/>
        <w:jc w:val="left"/>
        <w:rPr>
          <w:sz w:val="24"/>
          <w:szCs w:val="24"/>
        </w:rPr>
      </w:pPr>
      <w:r>
        <w:rPr>
          <w:b w:val="0"/>
          <w:color w:val="595959" w:themeColor="text1" w:themeTint="A6"/>
        </w:rPr>
        <w:t>2021:</w:t>
      </w:r>
      <w:r>
        <w:rPr>
          <w:sz w:val="24"/>
          <w:szCs w:val="24"/>
        </w:rPr>
        <w:t xml:space="preserve"> Data-Camp – Carrier Track: Machine Learning Scientist</w:t>
      </w:r>
    </w:p>
    <w:p w14:paraId="069FB4FB" w14:textId="77777777" w:rsidR="004E1C04" w:rsidRDefault="004E1C04" w:rsidP="004E1C04">
      <w:pPr>
        <w:bidi/>
      </w:pPr>
      <w:r>
        <w:rPr>
          <w:rFonts w:cs="Times New Roman"/>
          <w:rtl/>
        </w:rPr>
        <w:t>مس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ر</w:t>
      </w:r>
      <w:r>
        <w:rPr>
          <w:rFonts w:cs="Times New Roman"/>
          <w:rtl/>
        </w:rPr>
        <w:t xml:space="preserve"> شغل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93 ساعته برا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مهارت‌ها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ضرور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برا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افتن</w:t>
      </w:r>
      <w:r>
        <w:rPr>
          <w:rFonts w:cs="Times New Roman"/>
          <w:rtl/>
        </w:rPr>
        <w:t xml:space="preserve"> شغل به عنوان دانشمند 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ادگ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ر</w:t>
      </w:r>
      <w:r>
        <w:rPr>
          <w:rFonts w:cs="Times New Roman" w:hint="cs"/>
          <w:rtl/>
        </w:rPr>
        <w:t>ی</w:t>
      </w:r>
      <w:r>
        <w:rPr>
          <w:rFonts w:cs="Times New Roman"/>
          <w:rtl/>
        </w:rPr>
        <w:t xml:space="preserve"> ماش</w:t>
      </w:r>
      <w:r>
        <w:rPr>
          <w:rFonts w:cs="Times New Roman" w:hint="cs"/>
          <w:rtl/>
        </w:rPr>
        <w:t>ی</w:t>
      </w:r>
      <w:r>
        <w:rPr>
          <w:rFonts w:cs="Times New Roman" w:hint="eastAsia"/>
          <w:rtl/>
        </w:rPr>
        <w:t>ن</w:t>
      </w:r>
      <w:r>
        <w:rPr>
          <w:rFonts w:cs="Times New Roman"/>
          <w:rtl/>
        </w:rPr>
        <w:t>. به طور مشخص:</w:t>
      </w:r>
    </w:p>
    <w:p w14:paraId="37EEA85F" w14:textId="446074CE" w:rsidR="004E1C04" w:rsidRDefault="004E1C04" w:rsidP="004E1C04">
      <w:pPr>
        <w:pStyle w:val="ListParagraph"/>
        <w:numPr>
          <w:ilvl w:val="0"/>
          <w:numId w:val="23"/>
        </w:numPr>
        <w:bidi/>
      </w:pPr>
      <w:r w:rsidRPr="004E1C04">
        <w:rPr>
          <w:rFonts w:cs="Times New Roman"/>
          <w:rtl/>
        </w:rPr>
        <w:t>پردازش تصو</w:t>
      </w:r>
      <w:r w:rsidRPr="004E1C04">
        <w:rPr>
          <w:rFonts w:cs="Times New Roman" w:hint="cs"/>
          <w:rtl/>
        </w:rPr>
        <w:t>ی</w:t>
      </w:r>
      <w:r w:rsidRPr="004E1C04">
        <w:rPr>
          <w:rFonts w:cs="Times New Roman" w:hint="eastAsia"/>
          <w:rtl/>
        </w:rPr>
        <w:t>ر</w:t>
      </w:r>
      <w:r w:rsidRPr="004E1C04">
        <w:rPr>
          <w:rFonts w:cs="Times New Roman"/>
          <w:rtl/>
        </w:rPr>
        <w:t xml:space="preserve"> با استفاده از </w:t>
      </w:r>
      <w:r>
        <w:t>Scikit-Learn</w:t>
      </w:r>
      <w:r w:rsidRPr="004E1C04">
        <w:rPr>
          <w:rFonts w:cs="Times New Roman"/>
          <w:rtl/>
        </w:rPr>
        <w:t xml:space="preserve"> و </w:t>
      </w:r>
      <w:r>
        <w:t>Keras Deep Learning</w:t>
      </w:r>
      <w:r w:rsidRPr="004E1C04">
        <w:rPr>
          <w:rFonts w:cs="Times New Roman"/>
          <w:rtl/>
        </w:rPr>
        <w:t>.</w:t>
      </w:r>
    </w:p>
    <w:p w14:paraId="59BE1E46" w14:textId="69BA5EE1" w:rsidR="004E1C04" w:rsidRDefault="004E1C04" w:rsidP="004E1C04">
      <w:pPr>
        <w:pStyle w:val="ListParagraph"/>
        <w:numPr>
          <w:ilvl w:val="0"/>
          <w:numId w:val="23"/>
        </w:numPr>
        <w:bidi/>
      </w:pPr>
      <w:r w:rsidRPr="004E1C04">
        <w:rPr>
          <w:rFonts w:cs="Times New Roman"/>
          <w:rtl/>
        </w:rPr>
        <w:t>تکن</w:t>
      </w:r>
      <w:r w:rsidRPr="004E1C04">
        <w:rPr>
          <w:rFonts w:cs="Times New Roman" w:hint="cs"/>
          <w:rtl/>
        </w:rPr>
        <w:t>ی</w:t>
      </w:r>
      <w:r w:rsidRPr="004E1C04">
        <w:rPr>
          <w:rFonts w:cs="Times New Roman" w:hint="eastAsia"/>
          <w:rtl/>
        </w:rPr>
        <w:t>ک</w:t>
      </w:r>
      <w:r w:rsidRPr="004E1C04">
        <w:rPr>
          <w:rFonts w:cs="Times New Roman"/>
          <w:rtl/>
        </w:rPr>
        <w:t xml:space="preserve"> ها</w:t>
      </w:r>
      <w:r w:rsidRPr="004E1C04">
        <w:rPr>
          <w:rFonts w:cs="Times New Roman" w:hint="cs"/>
          <w:rtl/>
        </w:rPr>
        <w:t>ی</w:t>
      </w:r>
      <w:r w:rsidRPr="004E1C04">
        <w:rPr>
          <w:rFonts w:cs="Times New Roman"/>
          <w:rtl/>
        </w:rPr>
        <w:t xml:space="preserve"> پردازش زبان طب</w:t>
      </w:r>
      <w:r w:rsidRPr="004E1C04">
        <w:rPr>
          <w:rFonts w:cs="Times New Roman" w:hint="cs"/>
          <w:rtl/>
        </w:rPr>
        <w:t>ی</w:t>
      </w:r>
      <w:r w:rsidRPr="004E1C04">
        <w:rPr>
          <w:rFonts w:cs="Times New Roman" w:hint="eastAsia"/>
          <w:rtl/>
        </w:rPr>
        <w:t>ع</w:t>
      </w:r>
      <w:r w:rsidRPr="004E1C04">
        <w:rPr>
          <w:rFonts w:cs="Times New Roman" w:hint="cs"/>
          <w:rtl/>
        </w:rPr>
        <w:t>ی</w:t>
      </w:r>
      <w:r w:rsidRPr="004E1C04">
        <w:rPr>
          <w:rFonts w:cs="Times New Roman"/>
          <w:rtl/>
        </w:rPr>
        <w:t xml:space="preserve"> با </w:t>
      </w:r>
      <w:r>
        <w:t>Scikit-Learn</w:t>
      </w:r>
      <w:r w:rsidRPr="004E1C04">
        <w:rPr>
          <w:rFonts w:cs="Times New Roman"/>
          <w:rtl/>
        </w:rPr>
        <w:t xml:space="preserve"> و </w:t>
      </w:r>
      <w:r>
        <w:t>Keras Deep Learning</w:t>
      </w:r>
      <w:r w:rsidRPr="004E1C04">
        <w:rPr>
          <w:rFonts w:cs="Times New Roman"/>
          <w:rtl/>
        </w:rPr>
        <w:t>.</w:t>
      </w:r>
    </w:p>
    <w:p w14:paraId="6D9C547E" w14:textId="2324E53B" w:rsidR="004E1C04" w:rsidRDefault="004E1C04" w:rsidP="004E1C04">
      <w:pPr>
        <w:pStyle w:val="ListParagraph"/>
        <w:numPr>
          <w:ilvl w:val="0"/>
          <w:numId w:val="23"/>
        </w:numPr>
        <w:bidi/>
      </w:pPr>
      <w:r w:rsidRPr="004E1C04">
        <w:rPr>
          <w:rFonts w:cs="Times New Roman"/>
          <w:rtl/>
        </w:rPr>
        <w:t>روش‌ها</w:t>
      </w:r>
      <w:r w:rsidRPr="004E1C04">
        <w:rPr>
          <w:rFonts w:cs="Times New Roman" w:hint="cs"/>
          <w:rtl/>
        </w:rPr>
        <w:t>ی</w:t>
      </w:r>
      <w:r w:rsidRPr="004E1C04">
        <w:rPr>
          <w:rFonts w:cs="Times New Roman"/>
          <w:rtl/>
        </w:rPr>
        <w:t xml:space="preserve"> مهندس</w:t>
      </w:r>
      <w:r w:rsidRPr="004E1C04">
        <w:rPr>
          <w:rFonts w:cs="Times New Roman" w:hint="cs"/>
          <w:rtl/>
        </w:rPr>
        <w:t>ی</w:t>
      </w:r>
      <w:r w:rsidRPr="004E1C04">
        <w:rPr>
          <w:rFonts w:cs="Times New Roman"/>
          <w:rtl/>
        </w:rPr>
        <w:t xml:space="preserve"> و</w:t>
      </w:r>
      <w:r w:rsidRPr="004E1C04">
        <w:rPr>
          <w:rFonts w:cs="Times New Roman" w:hint="cs"/>
          <w:rtl/>
        </w:rPr>
        <w:t>ی</w:t>
      </w:r>
      <w:r w:rsidRPr="004E1C04">
        <w:rPr>
          <w:rFonts w:cs="Times New Roman" w:hint="eastAsia"/>
          <w:rtl/>
        </w:rPr>
        <w:t>ژگ</w:t>
      </w:r>
      <w:r w:rsidRPr="004E1C04">
        <w:rPr>
          <w:rFonts w:cs="Times New Roman" w:hint="cs"/>
          <w:rtl/>
        </w:rPr>
        <w:t>ی</w:t>
      </w:r>
      <w:r w:rsidRPr="004E1C04">
        <w:rPr>
          <w:rFonts w:cs="Times New Roman" w:hint="eastAsia"/>
          <w:rtl/>
        </w:rPr>
        <w:t>،</w:t>
      </w:r>
      <w:r w:rsidRPr="004E1C04">
        <w:rPr>
          <w:rFonts w:cs="Times New Roman"/>
          <w:rtl/>
        </w:rPr>
        <w:t xml:space="preserve"> </w:t>
      </w:r>
      <w:r>
        <w:t>API</w:t>
      </w:r>
      <w:r w:rsidRPr="004E1C04">
        <w:rPr>
          <w:rFonts w:cs="Times New Roman"/>
          <w:rtl/>
        </w:rPr>
        <w:t xml:space="preserve"> عملکرد</w:t>
      </w:r>
      <w:r w:rsidRPr="004E1C04">
        <w:rPr>
          <w:rFonts w:cs="Times New Roman" w:hint="cs"/>
          <w:rtl/>
        </w:rPr>
        <w:t>ی</w:t>
      </w:r>
      <w:r w:rsidRPr="004E1C04">
        <w:rPr>
          <w:rFonts w:cs="Times New Roman"/>
          <w:rtl/>
        </w:rPr>
        <w:t xml:space="preserve"> </w:t>
      </w:r>
      <w:r>
        <w:t>Keras</w:t>
      </w:r>
      <w:r w:rsidRPr="004E1C04">
        <w:rPr>
          <w:rFonts w:cs="Times New Roman"/>
          <w:rtl/>
        </w:rPr>
        <w:t xml:space="preserve"> و تنظ</w:t>
      </w:r>
      <w:r w:rsidRPr="004E1C04">
        <w:rPr>
          <w:rFonts w:cs="Times New Roman" w:hint="cs"/>
          <w:rtl/>
        </w:rPr>
        <w:t>ی</w:t>
      </w:r>
      <w:r w:rsidRPr="004E1C04">
        <w:rPr>
          <w:rFonts w:cs="Times New Roman" w:hint="eastAsia"/>
          <w:rtl/>
        </w:rPr>
        <w:t>م</w:t>
      </w:r>
      <w:r w:rsidRPr="004E1C04">
        <w:rPr>
          <w:rFonts w:cs="Times New Roman"/>
          <w:rtl/>
        </w:rPr>
        <w:t xml:space="preserve"> </w:t>
      </w:r>
      <w:r>
        <w:t>Hyper-Parameter</w:t>
      </w:r>
      <w:r w:rsidRPr="004E1C04">
        <w:rPr>
          <w:rFonts w:cs="Times New Roman"/>
          <w:rtl/>
        </w:rPr>
        <w:t>.</w:t>
      </w:r>
    </w:p>
    <w:p w14:paraId="5B53E565" w14:textId="0370BD2E" w:rsidR="0068467B" w:rsidRDefault="004E1C04" w:rsidP="0068467B">
      <w:pPr>
        <w:pStyle w:val="ListParagraph"/>
        <w:numPr>
          <w:ilvl w:val="0"/>
          <w:numId w:val="23"/>
        </w:numPr>
        <w:bidi/>
        <w:rPr>
          <w:rtl/>
        </w:rPr>
      </w:pPr>
      <w:r w:rsidRPr="004E1C04">
        <w:rPr>
          <w:rFonts w:cs="Times New Roman"/>
          <w:rtl/>
        </w:rPr>
        <w:t xml:space="preserve">در استفاده از رابط </w:t>
      </w:r>
      <w:r>
        <w:t>pySpark Apache-Spark</w:t>
      </w:r>
      <w:r w:rsidRPr="004E1C04">
        <w:rPr>
          <w:rFonts w:cs="Times New Roman"/>
          <w:rtl/>
        </w:rPr>
        <w:t xml:space="preserve"> برا</w:t>
      </w:r>
      <w:r w:rsidRPr="004E1C04">
        <w:rPr>
          <w:rFonts w:cs="Times New Roman" w:hint="cs"/>
          <w:rtl/>
        </w:rPr>
        <w:t>ی</w:t>
      </w:r>
      <w:r w:rsidRPr="004E1C04">
        <w:rPr>
          <w:rFonts w:cs="Times New Roman"/>
          <w:rtl/>
        </w:rPr>
        <w:t xml:space="preserve"> ساخت خطوط لوله و دستکار</w:t>
      </w:r>
      <w:r w:rsidRPr="004E1C04">
        <w:rPr>
          <w:rFonts w:cs="Times New Roman" w:hint="cs"/>
          <w:rtl/>
        </w:rPr>
        <w:t>ی</w:t>
      </w:r>
      <w:r w:rsidRPr="004E1C04">
        <w:rPr>
          <w:rFonts w:cs="Times New Roman"/>
          <w:rtl/>
        </w:rPr>
        <w:t xml:space="preserve"> داده ها</w:t>
      </w:r>
      <w:r w:rsidRPr="004E1C04">
        <w:rPr>
          <w:rFonts w:cs="Times New Roman" w:hint="cs"/>
          <w:rtl/>
        </w:rPr>
        <w:t>ی</w:t>
      </w:r>
      <w:r w:rsidRPr="004E1C04">
        <w:rPr>
          <w:rFonts w:cs="Times New Roman"/>
          <w:rtl/>
        </w:rPr>
        <w:t xml:space="preserve"> پ</w:t>
      </w:r>
      <w:r w:rsidRPr="004E1C04">
        <w:rPr>
          <w:rFonts w:cs="Times New Roman" w:hint="cs"/>
          <w:rtl/>
        </w:rPr>
        <w:t>ی</w:t>
      </w:r>
      <w:r w:rsidRPr="004E1C04">
        <w:rPr>
          <w:rFonts w:cs="Times New Roman" w:hint="eastAsia"/>
          <w:rtl/>
        </w:rPr>
        <w:t>چ</w:t>
      </w:r>
      <w:r w:rsidRPr="004E1C04">
        <w:rPr>
          <w:rFonts w:cs="Times New Roman" w:hint="cs"/>
          <w:rtl/>
        </w:rPr>
        <w:t>ی</w:t>
      </w:r>
      <w:r w:rsidRPr="004E1C04">
        <w:rPr>
          <w:rFonts w:cs="Times New Roman" w:hint="eastAsia"/>
          <w:rtl/>
        </w:rPr>
        <w:t>ده،</w:t>
      </w:r>
      <w:r w:rsidRPr="004E1C04">
        <w:rPr>
          <w:rFonts w:cs="Times New Roman"/>
          <w:rtl/>
        </w:rPr>
        <w:t xml:space="preserve"> تخصص به دست آورد.</w:t>
      </w:r>
    </w:p>
    <w:p w14:paraId="09DF850D" w14:textId="68F43D50" w:rsidR="0068467B" w:rsidRDefault="0068467B" w:rsidP="0068467B">
      <w:pPr>
        <w:pStyle w:val="Heading1"/>
        <w:bidi/>
        <w:rPr>
          <w:rtl/>
        </w:rPr>
      </w:pPr>
      <w:r>
        <w:rPr>
          <w:rFonts w:hint="cs"/>
          <w:rtl/>
        </w:rPr>
        <w:t>معرفین</w:t>
      </w:r>
    </w:p>
    <w:p w14:paraId="7CE12344" w14:textId="6F44F56C" w:rsidR="0068467B" w:rsidRDefault="0068467B" w:rsidP="0068467B">
      <w:pPr>
        <w:bidi/>
        <w:rPr>
          <w:rFonts w:cs="Times New Roman"/>
          <w:rtl/>
        </w:rPr>
      </w:pPr>
      <w:r w:rsidRPr="0068467B">
        <w:rPr>
          <w:rFonts w:cs="Times New Roman" w:hint="cs"/>
          <w:b/>
          <w:bCs/>
          <w:rtl/>
        </w:rPr>
        <w:t>استاد راهنما:</w:t>
      </w:r>
      <w:r>
        <w:rPr>
          <w:rFonts w:cs="Times New Roman" w:hint="cs"/>
          <w:rtl/>
        </w:rPr>
        <w:t xml:space="preserve"> دکتر رضا صفابخش</w:t>
      </w:r>
    </w:p>
    <w:p w14:paraId="43881CB1" w14:textId="49D0EFE6" w:rsidR="0068467B" w:rsidRDefault="0068467B" w:rsidP="0068467B">
      <w:pPr>
        <w:bidi/>
        <w:rPr>
          <w:rFonts w:cs="Times New Roman"/>
          <w:rtl/>
        </w:rPr>
      </w:pPr>
      <w:r w:rsidRPr="0068467B">
        <w:rPr>
          <w:rFonts w:cs="Times New Roman" w:hint="cs"/>
          <w:b/>
          <w:bCs/>
          <w:rtl/>
        </w:rPr>
        <w:t>کارفرما:</w:t>
      </w:r>
      <w:r>
        <w:rPr>
          <w:rFonts w:cs="Times New Roman" w:hint="cs"/>
          <w:rtl/>
        </w:rPr>
        <w:t xml:space="preserve"> امید میراب زاده اردکانی</w:t>
      </w:r>
    </w:p>
    <w:p w14:paraId="6F9019AD" w14:textId="5FC312A0" w:rsidR="0068467B" w:rsidRPr="0068467B" w:rsidRDefault="0068467B" w:rsidP="0068467B">
      <w:pPr>
        <w:bidi/>
        <w:rPr>
          <w:rFonts w:cs="Times New Roman"/>
        </w:rPr>
      </w:pPr>
      <w:r w:rsidRPr="0068467B">
        <w:rPr>
          <w:rFonts w:cs="Times New Roman" w:hint="cs"/>
          <w:b/>
          <w:bCs/>
          <w:rtl/>
        </w:rPr>
        <w:t>همکاران:</w:t>
      </w:r>
      <w:r>
        <w:rPr>
          <w:rFonts w:cs="Times New Roman" w:hint="cs"/>
          <w:rtl/>
        </w:rPr>
        <w:t xml:space="preserve"> علی اسد، </w:t>
      </w:r>
      <w:r w:rsidRPr="0068467B">
        <w:rPr>
          <w:rFonts w:cs="Times New Roman"/>
          <w:rtl/>
        </w:rPr>
        <w:t>حسام دامغان</w:t>
      </w:r>
      <w:r w:rsidRPr="0068467B">
        <w:rPr>
          <w:rFonts w:cs="Times New Roman" w:hint="cs"/>
          <w:rtl/>
        </w:rPr>
        <w:t>ی</w:t>
      </w:r>
      <w:r w:rsidRPr="0068467B">
        <w:rPr>
          <w:rFonts w:cs="Times New Roman" w:hint="eastAsia"/>
          <w:rtl/>
        </w:rPr>
        <w:t>ان</w:t>
      </w:r>
      <w:r>
        <w:rPr>
          <w:rFonts w:cs="Times New Roman" w:hint="cs"/>
          <w:rtl/>
        </w:rPr>
        <w:t xml:space="preserve">، </w:t>
      </w:r>
      <w:r w:rsidRPr="0068467B">
        <w:rPr>
          <w:rFonts w:cs="Times New Roman"/>
          <w:rtl/>
        </w:rPr>
        <w:t>شک</w:t>
      </w:r>
      <w:r w:rsidRPr="0068467B">
        <w:rPr>
          <w:rFonts w:cs="Times New Roman" w:hint="cs"/>
          <w:rtl/>
        </w:rPr>
        <w:t>ی</w:t>
      </w:r>
      <w:r w:rsidRPr="0068467B">
        <w:rPr>
          <w:rFonts w:cs="Times New Roman" w:hint="eastAsia"/>
          <w:rtl/>
        </w:rPr>
        <w:t>با</w:t>
      </w:r>
      <w:r w:rsidRPr="0068467B">
        <w:rPr>
          <w:rFonts w:cs="Times New Roman"/>
          <w:rtl/>
        </w:rPr>
        <w:t xml:space="preserve"> تشرف</w:t>
      </w:r>
      <w:r w:rsidRPr="0068467B">
        <w:rPr>
          <w:rFonts w:cs="Times New Roman" w:hint="cs"/>
          <w:rtl/>
        </w:rPr>
        <w:t>ی</w:t>
      </w:r>
    </w:p>
    <w:sectPr w:rsidR="0068467B" w:rsidRPr="0068467B" w:rsidSect="005A1B10">
      <w:footerReference w:type="default" r:id="rId14"/>
      <w:head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BEEAB" w14:textId="77777777" w:rsidR="00C83644" w:rsidRDefault="00C83644" w:rsidP="0068194B">
      <w:r>
        <w:separator/>
      </w:r>
    </w:p>
    <w:p w14:paraId="251FD463" w14:textId="77777777" w:rsidR="00C83644" w:rsidRDefault="00C83644"/>
    <w:p w14:paraId="5123B1A1" w14:textId="77777777" w:rsidR="00C83644" w:rsidRDefault="00C83644"/>
  </w:endnote>
  <w:endnote w:type="continuationSeparator" w:id="0">
    <w:p w14:paraId="1553D0CA" w14:textId="77777777" w:rsidR="00C83644" w:rsidRDefault="00C83644" w:rsidP="0068194B">
      <w:r>
        <w:continuationSeparator/>
      </w:r>
    </w:p>
    <w:p w14:paraId="4B7D98BE" w14:textId="77777777" w:rsidR="00C83644" w:rsidRDefault="00C83644"/>
    <w:p w14:paraId="2C59962E" w14:textId="77777777" w:rsidR="00C83644" w:rsidRDefault="00C836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98E4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A493C" w14:textId="77777777" w:rsidR="00C83644" w:rsidRDefault="00C83644" w:rsidP="0068194B">
      <w:r>
        <w:separator/>
      </w:r>
    </w:p>
    <w:p w14:paraId="72F82902" w14:textId="77777777" w:rsidR="00C83644" w:rsidRDefault="00C83644"/>
    <w:p w14:paraId="354A23FE" w14:textId="77777777" w:rsidR="00C83644" w:rsidRDefault="00C83644"/>
  </w:footnote>
  <w:footnote w:type="continuationSeparator" w:id="0">
    <w:p w14:paraId="3B5E66F3" w14:textId="77777777" w:rsidR="00C83644" w:rsidRDefault="00C83644" w:rsidP="0068194B">
      <w:r>
        <w:continuationSeparator/>
      </w:r>
    </w:p>
    <w:p w14:paraId="2FA0496D" w14:textId="77777777" w:rsidR="00C83644" w:rsidRDefault="00C83644"/>
    <w:p w14:paraId="332DA993" w14:textId="77777777" w:rsidR="00C83644" w:rsidRDefault="00C836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A1B2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ACE50D" wp14:editId="08DBF2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11045E5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8957E63"/>
    <w:multiLevelType w:val="hybridMultilevel"/>
    <w:tmpl w:val="2150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04C4A">
      <w:numFmt w:val="bullet"/>
      <w:lvlText w:val="•"/>
      <w:lvlJc w:val="left"/>
      <w:pPr>
        <w:ind w:left="1440" w:hanging="360"/>
      </w:pPr>
      <w:rPr>
        <w:rFonts w:ascii="MS Mincho" w:eastAsia="MS Mincho" w:hAnsi="MS Mincho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D9752E9"/>
    <w:multiLevelType w:val="hybridMultilevel"/>
    <w:tmpl w:val="F1C2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67E7F"/>
    <w:multiLevelType w:val="hybridMultilevel"/>
    <w:tmpl w:val="42BA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23B512F"/>
    <w:multiLevelType w:val="hybridMultilevel"/>
    <w:tmpl w:val="6750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17D21"/>
    <w:multiLevelType w:val="hybridMultilevel"/>
    <w:tmpl w:val="6C1E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B0662"/>
    <w:multiLevelType w:val="hybridMultilevel"/>
    <w:tmpl w:val="0D52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421B6"/>
    <w:multiLevelType w:val="hybridMultilevel"/>
    <w:tmpl w:val="DF74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3784A26"/>
    <w:multiLevelType w:val="hybridMultilevel"/>
    <w:tmpl w:val="9A10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41FCA"/>
    <w:multiLevelType w:val="hybridMultilevel"/>
    <w:tmpl w:val="7042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C6C87"/>
    <w:multiLevelType w:val="hybridMultilevel"/>
    <w:tmpl w:val="89F6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72982">
    <w:abstractNumId w:val="9"/>
  </w:num>
  <w:num w:numId="2" w16cid:durableId="241186464">
    <w:abstractNumId w:val="8"/>
  </w:num>
  <w:num w:numId="3" w16cid:durableId="783890948">
    <w:abstractNumId w:val="7"/>
  </w:num>
  <w:num w:numId="4" w16cid:durableId="1436173544">
    <w:abstractNumId w:val="6"/>
  </w:num>
  <w:num w:numId="5" w16cid:durableId="1410423315">
    <w:abstractNumId w:val="11"/>
  </w:num>
  <w:num w:numId="6" w16cid:durableId="299311673">
    <w:abstractNumId w:val="3"/>
  </w:num>
  <w:num w:numId="7" w16cid:durableId="1907298616">
    <w:abstractNumId w:val="14"/>
  </w:num>
  <w:num w:numId="8" w16cid:durableId="927615485">
    <w:abstractNumId w:val="2"/>
  </w:num>
  <w:num w:numId="9" w16cid:durableId="1367871607">
    <w:abstractNumId w:val="19"/>
  </w:num>
  <w:num w:numId="10" w16cid:durableId="1949463697">
    <w:abstractNumId w:val="5"/>
  </w:num>
  <w:num w:numId="11" w16cid:durableId="2053843000">
    <w:abstractNumId w:val="4"/>
  </w:num>
  <w:num w:numId="12" w16cid:durableId="1781223013">
    <w:abstractNumId w:val="1"/>
  </w:num>
  <w:num w:numId="13" w16cid:durableId="1011877024">
    <w:abstractNumId w:val="0"/>
  </w:num>
  <w:num w:numId="14" w16cid:durableId="727843934">
    <w:abstractNumId w:val="16"/>
  </w:num>
  <w:num w:numId="15" w16cid:durableId="782922194">
    <w:abstractNumId w:val="20"/>
  </w:num>
  <w:num w:numId="16" w16cid:durableId="1269695530">
    <w:abstractNumId w:val="22"/>
  </w:num>
  <w:num w:numId="17" w16cid:durableId="1208251079">
    <w:abstractNumId w:val="10"/>
  </w:num>
  <w:num w:numId="18" w16cid:durableId="280839178">
    <w:abstractNumId w:val="21"/>
  </w:num>
  <w:num w:numId="19" w16cid:durableId="2079816500">
    <w:abstractNumId w:val="18"/>
  </w:num>
  <w:num w:numId="20" w16cid:durableId="1137646217">
    <w:abstractNumId w:val="15"/>
  </w:num>
  <w:num w:numId="21" w16cid:durableId="559558383">
    <w:abstractNumId w:val="17"/>
  </w:num>
  <w:num w:numId="22" w16cid:durableId="728191782">
    <w:abstractNumId w:val="12"/>
  </w:num>
  <w:num w:numId="23" w16cid:durableId="491176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1D"/>
    <w:rsid w:val="000001EF"/>
    <w:rsid w:val="00002DCC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3EEC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3A9A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4935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349B"/>
    <w:rsid w:val="00494CF6"/>
    <w:rsid w:val="00495F8D"/>
    <w:rsid w:val="004A1FAE"/>
    <w:rsid w:val="004A32FF"/>
    <w:rsid w:val="004B06EB"/>
    <w:rsid w:val="004B5C1D"/>
    <w:rsid w:val="004B6AD0"/>
    <w:rsid w:val="004C2D5D"/>
    <w:rsid w:val="004C33E1"/>
    <w:rsid w:val="004E01EB"/>
    <w:rsid w:val="004E1C04"/>
    <w:rsid w:val="004E2794"/>
    <w:rsid w:val="00500A5E"/>
    <w:rsid w:val="00510392"/>
    <w:rsid w:val="005121B7"/>
    <w:rsid w:val="00513E2A"/>
    <w:rsid w:val="00566A35"/>
    <w:rsid w:val="0056701E"/>
    <w:rsid w:val="00567691"/>
    <w:rsid w:val="005740D7"/>
    <w:rsid w:val="005A0F26"/>
    <w:rsid w:val="005A1B10"/>
    <w:rsid w:val="005A6850"/>
    <w:rsid w:val="005B1B1B"/>
    <w:rsid w:val="005C5932"/>
    <w:rsid w:val="005D3CA7"/>
    <w:rsid w:val="005D4CC1"/>
    <w:rsid w:val="005F1B37"/>
    <w:rsid w:val="005F4B91"/>
    <w:rsid w:val="005F55D2"/>
    <w:rsid w:val="0062312F"/>
    <w:rsid w:val="00625F2C"/>
    <w:rsid w:val="006618E9"/>
    <w:rsid w:val="0068194B"/>
    <w:rsid w:val="0068467B"/>
    <w:rsid w:val="00692703"/>
    <w:rsid w:val="006A1962"/>
    <w:rsid w:val="006B5D48"/>
    <w:rsid w:val="006B7D7B"/>
    <w:rsid w:val="006C1A5E"/>
    <w:rsid w:val="006C2B3C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535F"/>
    <w:rsid w:val="009C4DFC"/>
    <w:rsid w:val="009D44F8"/>
    <w:rsid w:val="009D7D2A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09C"/>
    <w:rsid w:val="00A93A5D"/>
    <w:rsid w:val="00AB32F8"/>
    <w:rsid w:val="00AB610B"/>
    <w:rsid w:val="00AD360E"/>
    <w:rsid w:val="00AD40FB"/>
    <w:rsid w:val="00AD782D"/>
    <w:rsid w:val="00AE7650"/>
    <w:rsid w:val="00B10EBE"/>
    <w:rsid w:val="00B2092C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83644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1ED5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2597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D739D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313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B3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B5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ivanipchihagh" TargetMode="External"/><Relationship Id="rId13" Type="http://schemas.openxmlformats.org/officeDocument/2006/relationships/hyperlink" Target="https://www.datacamp.com/statement-of-accomplishment/track/cc867e0cd3ec049600a6f159c837bdc915e9bb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eivanipchihagh/" TargetMode="External"/><Relationship Id="rId12" Type="http://schemas.openxmlformats.org/officeDocument/2006/relationships/hyperlink" Target="https://github.com/keivanipchihagh/NLP-with-Disaster-Tweets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/jigsaw-toxic-severity-ratin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bale.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ivanipchihagh@gmail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v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A703F21821462B8CBAB74D1845A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BE6C9-B4DF-4515-BE29-CFD2D90FD0F6}"/>
      </w:docPartPr>
      <w:docPartBody>
        <w:p w:rsidR="00000000" w:rsidRDefault="00A7105C" w:rsidP="00A7105C">
          <w:pPr>
            <w:pStyle w:val="86A703F21821462B8CBAB74D1845A036"/>
          </w:pPr>
          <w:r w:rsidRPr="00CF1A49">
            <w:t>·</w:t>
          </w:r>
        </w:p>
      </w:docPartBody>
    </w:docPart>
    <w:docPart>
      <w:docPartPr>
        <w:name w:val="2B3A4FB4025D4F37AA4EF820CCEB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B9004-D710-4D65-B744-6C731DDA06B3}"/>
      </w:docPartPr>
      <w:docPartBody>
        <w:p w:rsidR="00000000" w:rsidRDefault="00A7105C" w:rsidP="00A7105C">
          <w:pPr>
            <w:pStyle w:val="2B3A4FB4025D4F37AA4EF820CCEB5432"/>
          </w:pPr>
          <w:r w:rsidRPr="00CF1A49">
            <w:t>·</w:t>
          </w:r>
        </w:p>
      </w:docPartBody>
    </w:docPart>
    <w:docPart>
      <w:docPartPr>
        <w:name w:val="13F436578D8B4EE6BDBBD080B0F3F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BB001-D93D-4B07-914B-21FF8B9FB2AE}"/>
      </w:docPartPr>
      <w:docPartBody>
        <w:p w:rsidR="00000000" w:rsidRDefault="00A7105C" w:rsidP="00A7105C">
          <w:pPr>
            <w:pStyle w:val="13F436578D8B4EE6BDBBD080B0F3FF63"/>
          </w:pPr>
          <w:r w:rsidRPr="00CF1A49">
            <w:t>·</w:t>
          </w:r>
        </w:p>
      </w:docPartBody>
    </w:docPart>
    <w:docPart>
      <w:docPartPr>
        <w:name w:val="17CE1CB532CD40BE98C91F9B65BF2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E5304-960B-454D-AF02-7F4683E27C7A}"/>
      </w:docPartPr>
      <w:docPartBody>
        <w:p w:rsidR="00000000" w:rsidRDefault="00A7105C" w:rsidP="00A7105C">
          <w:pPr>
            <w:pStyle w:val="17CE1CB532CD40BE98C91F9B65BF2462"/>
          </w:pPr>
          <w:r w:rsidRPr="00CF1A49">
            <w:t>·</w:t>
          </w:r>
        </w:p>
      </w:docPartBody>
    </w:docPart>
    <w:docPart>
      <w:docPartPr>
        <w:name w:val="309CE98C414549F8AE97C43E1395B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DC949-2720-4C83-A8CA-6A341E816BBE}"/>
      </w:docPartPr>
      <w:docPartBody>
        <w:p w:rsidR="00000000" w:rsidRDefault="00A7105C" w:rsidP="00A7105C">
          <w:pPr>
            <w:pStyle w:val="309CE98C414549F8AE97C43E1395BD3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9"/>
    <w:rsid w:val="003A2FC6"/>
    <w:rsid w:val="00570999"/>
    <w:rsid w:val="00A7105C"/>
    <w:rsid w:val="00E3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D6035712C4C6E9B827F3F8CCBFDDC">
    <w:name w:val="0A1D6035712C4C6E9B827F3F8CCBFDDC"/>
    <w:rsid w:val="00A7105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85CA34E1E914AF98A52AB9AE3EA9E90">
    <w:name w:val="185CA34E1E914AF98A52AB9AE3EA9E90"/>
    <w:rsid w:val="00A7105C"/>
  </w:style>
  <w:style w:type="paragraph" w:customStyle="1" w:styleId="86A703F21821462B8CBAB74D1845A036">
    <w:name w:val="86A703F21821462B8CBAB74D1845A036"/>
    <w:rsid w:val="00A7105C"/>
  </w:style>
  <w:style w:type="paragraph" w:customStyle="1" w:styleId="BC47F5BD0C34423A89AA5D987548E53D">
    <w:name w:val="BC47F5BD0C34423A89AA5D987548E53D"/>
  </w:style>
  <w:style w:type="paragraph" w:customStyle="1" w:styleId="2B3A4FB4025D4F37AA4EF820CCEB5432">
    <w:name w:val="2B3A4FB4025D4F37AA4EF820CCEB5432"/>
    <w:rsid w:val="00A7105C"/>
  </w:style>
  <w:style w:type="paragraph" w:customStyle="1" w:styleId="13F436578D8B4EE6BDBBD080B0F3FF63">
    <w:name w:val="13F436578D8B4EE6BDBBD080B0F3FF63"/>
    <w:rsid w:val="00A7105C"/>
  </w:style>
  <w:style w:type="paragraph" w:customStyle="1" w:styleId="C230FBF7E8F04FC29F9AA8E93BE1204B">
    <w:name w:val="C230FBF7E8F04FC29F9AA8E93BE1204B"/>
  </w:style>
  <w:style w:type="paragraph" w:customStyle="1" w:styleId="17CE1CB532CD40BE98C91F9B65BF2462">
    <w:name w:val="17CE1CB532CD40BE98C91F9B65BF2462"/>
    <w:rsid w:val="00A7105C"/>
  </w:style>
  <w:style w:type="paragraph" w:customStyle="1" w:styleId="42D4173FF45E4713B647F14DB2030361">
    <w:name w:val="42D4173FF45E4713B647F14DB2030361"/>
  </w:style>
  <w:style w:type="paragraph" w:customStyle="1" w:styleId="309CE98C414549F8AE97C43E1395BD33">
    <w:name w:val="309CE98C414549F8AE97C43E1395BD33"/>
    <w:rsid w:val="00A7105C"/>
  </w:style>
  <w:style w:type="paragraph" w:customStyle="1" w:styleId="1A1700BB8C904BD5A6C9158A238F5174">
    <w:name w:val="1A1700BB8C904BD5A6C9158A238F517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18480DC23584D56AFF32671A240E49C">
    <w:name w:val="618480DC23584D56AFF32671A240E49C"/>
  </w:style>
  <w:style w:type="paragraph" w:customStyle="1" w:styleId="65B70BAFD3F84F01BB58340779A70031">
    <w:name w:val="65B70BAFD3F84F01BB58340779A70031"/>
  </w:style>
  <w:style w:type="paragraph" w:customStyle="1" w:styleId="281CF3BE336E4FBF829F8A61B6D47F8B">
    <w:name w:val="281CF3BE336E4FBF829F8A61B6D47F8B"/>
    <w:rsid w:val="00570999"/>
  </w:style>
  <w:style w:type="paragraph" w:customStyle="1" w:styleId="56E171C3DC584034A7908C35175A5C8A">
    <w:name w:val="56E171C3DC584034A7908C35175A5C8A"/>
    <w:rsid w:val="00570999"/>
  </w:style>
  <w:style w:type="paragraph" w:customStyle="1" w:styleId="52B279538AD44E4FBE0088F0554076C1">
    <w:name w:val="52B279538AD44E4FBE0088F0554076C1"/>
    <w:rsid w:val="005709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2022-06-05T15:22:00Z</dcterms:created>
  <dcterms:modified xsi:type="dcterms:W3CDTF">2022-06-05T16:20:00Z</dcterms:modified>
  <cp:category/>
</cp:coreProperties>
</file>